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E468D" w14:textId="77777777" w:rsidR="00C40B3D" w:rsidRPr="00EE297F" w:rsidRDefault="001D6485" w:rsidP="00C1256C">
      <w:pPr>
        <w:widowControl w:val="0"/>
        <w:ind w:left="1080" w:right="9"/>
        <w:jc w:val="center"/>
      </w:pPr>
      <w:r w:rsidRPr="00EE297F">
        <w:rPr>
          <w:noProof/>
          <w:snapToGrid/>
        </w:rPr>
        <w:drawing>
          <wp:inline distT="0" distB="0" distL="0" distR="0" wp14:anchorId="7ECCA248" wp14:editId="0B7A9FB7">
            <wp:extent cx="2390775" cy="704850"/>
            <wp:effectExtent l="19050" t="0" r="9525" b="0"/>
            <wp:docPr id="2" name="Picture 5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55BB9" w14:textId="77777777" w:rsidR="00C40B3D" w:rsidRPr="00EE297F" w:rsidRDefault="00C40B3D" w:rsidP="00C1256C">
      <w:pPr>
        <w:widowControl w:val="0"/>
        <w:ind w:left="1080" w:right="9"/>
        <w:jc w:val="center"/>
      </w:pPr>
    </w:p>
    <w:p w14:paraId="32DCB381" w14:textId="77777777" w:rsidR="00C40B3D" w:rsidRPr="00EE297F" w:rsidRDefault="00C40B3D" w:rsidP="00C1256C">
      <w:pPr>
        <w:widowControl w:val="0"/>
        <w:ind w:left="1080" w:right="9"/>
        <w:jc w:val="center"/>
      </w:pPr>
    </w:p>
    <w:p w14:paraId="57DF39E6" w14:textId="77777777" w:rsidR="00C40B3D" w:rsidRPr="00EE297F" w:rsidRDefault="00C40B3D" w:rsidP="00C1256C">
      <w:pPr>
        <w:widowControl w:val="0"/>
        <w:ind w:left="1080" w:right="9"/>
        <w:jc w:val="center"/>
      </w:pPr>
    </w:p>
    <w:p w14:paraId="29BD04D2" w14:textId="77777777" w:rsidR="00C40B3D" w:rsidRPr="00EE297F" w:rsidRDefault="00C40B3D" w:rsidP="00C1256C">
      <w:pPr>
        <w:widowControl w:val="0"/>
        <w:ind w:left="1080" w:right="9"/>
        <w:jc w:val="center"/>
      </w:pPr>
    </w:p>
    <w:p w14:paraId="536EC514" w14:textId="77777777" w:rsidR="00C40B3D" w:rsidRPr="00EE297F" w:rsidRDefault="00C40B3D" w:rsidP="00C1256C">
      <w:pPr>
        <w:widowControl w:val="0"/>
        <w:ind w:left="1080" w:right="9"/>
        <w:jc w:val="center"/>
      </w:pPr>
    </w:p>
    <w:p w14:paraId="5B8B7378" w14:textId="55E0DB1A" w:rsidR="00C40B3D" w:rsidRPr="00EE297F" w:rsidRDefault="00C40B3D" w:rsidP="00C1256C">
      <w:pPr>
        <w:widowControl w:val="0"/>
        <w:ind w:left="1080" w:right="9"/>
        <w:jc w:val="center"/>
        <w:rPr>
          <w:b/>
          <w:color w:val="C00000"/>
          <w:sz w:val="36"/>
          <w:szCs w:val="36"/>
        </w:rPr>
      </w:pPr>
      <w:r w:rsidRPr="00EE297F">
        <w:rPr>
          <w:b/>
          <w:color w:val="C00000"/>
          <w:sz w:val="36"/>
          <w:szCs w:val="36"/>
          <w:lang w:eastAsia="ja-JP"/>
        </w:rPr>
        <w:t>[</w:t>
      </w:r>
      <w:r w:rsidR="00F65ACD">
        <w:rPr>
          <w:b/>
          <w:color w:val="C00000"/>
          <w:sz w:val="36"/>
          <w:szCs w:val="36"/>
          <w:lang w:eastAsia="ja-JP"/>
        </w:rPr>
        <w:t>Class design</w:t>
      </w:r>
      <w:r w:rsidRPr="00EE297F">
        <w:rPr>
          <w:b/>
          <w:color w:val="C00000"/>
          <w:sz w:val="36"/>
          <w:szCs w:val="36"/>
          <w:lang w:eastAsia="ja-JP"/>
        </w:rPr>
        <w:t>]</w:t>
      </w:r>
    </w:p>
    <w:p w14:paraId="0FD9AF51" w14:textId="77777777" w:rsidR="00C40B3D" w:rsidRPr="00EE297F" w:rsidRDefault="00C40B3D" w:rsidP="00C1256C">
      <w:pPr>
        <w:widowControl w:val="0"/>
        <w:ind w:left="1080" w:right="9"/>
        <w:jc w:val="center"/>
        <w:rPr>
          <w:b/>
          <w:color w:val="C00000"/>
          <w:sz w:val="36"/>
          <w:szCs w:val="36"/>
          <w:lang w:eastAsia="ja-JP"/>
        </w:rPr>
      </w:pPr>
      <w:r w:rsidRPr="00EE297F">
        <w:rPr>
          <w:b/>
          <w:color w:val="C00000"/>
          <w:sz w:val="36"/>
          <w:szCs w:val="36"/>
          <w:lang w:eastAsia="ja-JP"/>
        </w:rPr>
        <w:t>DETAIL DESIGN DOCUMENT</w:t>
      </w:r>
    </w:p>
    <w:p w14:paraId="2D277F68" w14:textId="77777777" w:rsidR="00C40B3D" w:rsidRPr="00EE297F" w:rsidRDefault="00C40B3D" w:rsidP="00C1256C">
      <w:pPr>
        <w:widowControl w:val="0"/>
        <w:ind w:left="1080" w:right="9"/>
        <w:jc w:val="center"/>
        <w:rPr>
          <w:b/>
          <w:color w:val="C00000"/>
          <w:sz w:val="36"/>
          <w:szCs w:val="36"/>
          <w:lang w:eastAsia="ja-JP"/>
        </w:rPr>
      </w:pPr>
      <w:r w:rsidRPr="00EE297F">
        <w:rPr>
          <w:b/>
          <w:color w:val="C00000"/>
          <w:sz w:val="36"/>
          <w:szCs w:val="36"/>
          <w:lang w:eastAsia="ja-JP"/>
        </w:rPr>
        <w:t>Class design</w:t>
      </w:r>
    </w:p>
    <w:p w14:paraId="2E2BBAAC" w14:textId="77777777" w:rsidR="00F65ACD" w:rsidRDefault="00F65ACD" w:rsidP="00F65ACD">
      <w:pPr>
        <w:pStyle w:val="NormalT"/>
        <w:spacing w:line="259" w:lineRule="auto"/>
        <w:jc w:val="center"/>
        <w:rPr>
          <w:b/>
          <w:bCs w:val="0"/>
          <w:sz w:val="22"/>
        </w:rPr>
      </w:pPr>
      <w:r>
        <w:rPr>
          <w:b/>
          <w:bCs w:val="0"/>
          <w:sz w:val="22"/>
        </w:rPr>
        <w:t xml:space="preserve">Project Code: </w:t>
      </w:r>
    </w:p>
    <w:p w14:paraId="5EA5225D" w14:textId="7925343B" w:rsidR="00F65ACD" w:rsidRDefault="00F65ACD" w:rsidP="00F65ACD">
      <w:pPr>
        <w:pStyle w:val="NormalT"/>
        <w:spacing w:line="259" w:lineRule="auto"/>
        <w:jc w:val="center"/>
        <w:rPr>
          <w:b/>
          <w:bCs w:val="0"/>
          <w:sz w:val="22"/>
        </w:rPr>
      </w:pPr>
      <w:r>
        <w:rPr>
          <w:b/>
          <w:bCs w:val="0"/>
          <w:sz w:val="22"/>
        </w:rPr>
        <w:t>Document Code: Class Design -  v1.0</w:t>
      </w:r>
    </w:p>
    <w:p w14:paraId="5F4F8F79" w14:textId="77777777" w:rsidR="00C40B3D" w:rsidRPr="00EE297F" w:rsidRDefault="00C40B3D" w:rsidP="00C1256C">
      <w:pPr>
        <w:widowControl w:val="0"/>
        <w:ind w:left="1080" w:right="9"/>
        <w:jc w:val="center"/>
        <w:rPr>
          <w:lang w:eastAsia="ja-JP"/>
        </w:rPr>
      </w:pPr>
    </w:p>
    <w:p w14:paraId="0A3FF4DE" w14:textId="77777777" w:rsidR="00C40B3D" w:rsidRPr="00EE297F" w:rsidRDefault="00C40B3D" w:rsidP="00C1256C">
      <w:pPr>
        <w:widowControl w:val="0"/>
        <w:ind w:left="1080" w:right="9"/>
        <w:jc w:val="center"/>
      </w:pPr>
    </w:p>
    <w:p w14:paraId="6945A602" w14:textId="3903490A" w:rsidR="00C40B3D" w:rsidRDefault="00C40B3D" w:rsidP="00C1256C">
      <w:pPr>
        <w:widowControl w:val="0"/>
        <w:ind w:left="1080" w:right="9"/>
        <w:jc w:val="center"/>
        <w:rPr>
          <w:b/>
        </w:rPr>
      </w:pPr>
    </w:p>
    <w:p w14:paraId="4E15D45B" w14:textId="36808B17" w:rsidR="00F65ACD" w:rsidRDefault="00F65ACD" w:rsidP="00C1256C">
      <w:pPr>
        <w:widowControl w:val="0"/>
        <w:ind w:left="1080" w:right="9"/>
        <w:jc w:val="center"/>
      </w:pPr>
    </w:p>
    <w:p w14:paraId="7C64B7A3" w14:textId="3EE5D097" w:rsidR="00F65ACD" w:rsidRDefault="00F65ACD" w:rsidP="00C1256C">
      <w:pPr>
        <w:widowControl w:val="0"/>
        <w:ind w:left="1080" w:right="9"/>
        <w:jc w:val="center"/>
      </w:pPr>
    </w:p>
    <w:p w14:paraId="2A394F0E" w14:textId="77777777" w:rsidR="00F65ACD" w:rsidRPr="00EE297F" w:rsidRDefault="00F65ACD" w:rsidP="00C1256C">
      <w:pPr>
        <w:widowControl w:val="0"/>
        <w:ind w:left="1080" w:right="9"/>
        <w:jc w:val="center"/>
      </w:pPr>
    </w:p>
    <w:p w14:paraId="2FFE7C22" w14:textId="77777777" w:rsidR="00DA0A63" w:rsidRPr="00EE297F" w:rsidRDefault="00DA0A63" w:rsidP="00C1256C">
      <w:pPr>
        <w:widowControl w:val="0"/>
        <w:ind w:left="1080" w:right="9"/>
        <w:jc w:val="center"/>
      </w:pPr>
    </w:p>
    <w:p w14:paraId="3DD56EE9" w14:textId="77777777" w:rsidR="00C40B3D" w:rsidRPr="00EE297F" w:rsidRDefault="00C40B3D" w:rsidP="00C1256C">
      <w:pPr>
        <w:widowControl w:val="0"/>
        <w:ind w:left="1080" w:right="9"/>
        <w:jc w:val="center"/>
      </w:pPr>
    </w:p>
    <w:p w14:paraId="400CC858" w14:textId="23742898" w:rsidR="00C40B3D" w:rsidRPr="00EE297F" w:rsidRDefault="00F65ACD" w:rsidP="00C1256C">
      <w:pPr>
        <w:widowControl w:val="0"/>
        <w:ind w:left="1080" w:right="9"/>
        <w:jc w:val="center"/>
        <w:rPr>
          <w:lang w:eastAsia="ja-JP"/>
        </w:rPr>
        <w:sectPr w:rsidR="00C40B3D" w:rsidRPr="00EE297F" w:rsidSect="00C1256C">
          <w:headerReference w:type="default" r:id="rId9"/>
          <w:type w:val="nextColumn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Hồ Chí Minh City, March 30</w:t>
      </w:r>
      <w:r>
        <w:rPr>
          <w:b/>
          <w:vertAlign w:val="superscript"/>
        </w:rPr>
        <w:t>th</w:t>
      </w:r>
      <w:r>
        <w:rPr>
          <w:b/>
        </w:rPr>
        <w:t xml:space="preserve"> 2018</w:t>
      </w:r>
    </w:p>
    <w:p w14:paraId="456EC0CB" w14:textId="77777777" w:rsidR="00C40B3D" w:rsidRPr="0013462B" w:rsidRDefault="00773ED6" w:rsidP="00C1256C">
      <w:pPr>
        <w:pageBreakBefore/>
        <w:widowControl w:val="0"/>
        <w:ind w:right="9"/>
        <w:jc w:val="both"/>
        <w:rPr>
          <w:b/>
        </w:rPr>
      </w:pPr>
      <w:r>
        <w:rPr>
          <w:b/>
        </w:rPr>
        <w:lastRenderedPageBreak/>
        <w:t>RECORD OF CHANGE</w:t>
      </w:r>
    </w:p>
    <w:p w14:paraId="44E70A02" w14:textId="77777777" w:rsidR="00C40B3D" w:rsidRDefault="00C40B3D" w:rsidP="00C1256C">
      <w:pPr>
        <w:widowControl w:val="0"/>
        <w:ind w:right="9"/>
        <w:jc w:val="both"/>
        <w:rPr>
          <w:lang w:eastAsia="ja-JP"/>
        </w:rPr>
      </w:pPr>
      <w:r>
        <w:t>*A - Added M - Modified D – Deleted</w:t>
      </w:r>
    </w:p>
    <w:tbl>
      <w:tblPr>
        <w:tblW w:w="909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1080"/>
        <w:gridCol w:w="3330"/>
        <w:gridCol w:w="1260"/>
      </w:tblGrid>
      <w:tr w:rsidR="00C40B3D" w14:paraId="695BF931" w14:textId="77777777" w:rsidTr="00DD782E">
        <w:trPr>
          <w:trHeight w:val="576"/>
        </w:trPr>
        <w:tc>
          <w:tcPr>
            <w:tcW w:w="1620" w:type="dxa"/>
            <w:shd w:val="clear" w:color="auto" w:fill="FFE8E1"/>
          </w:tcPr>
          <w:p w14:paraId="6E77B588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3462B">
              <w:rPr>
                <w:b/>
              </w:rPr>
              <w:t>Effective Date</w:t>
            </w:r>
          </w:p>
        </w:tc>
        <w:tc>
          <w:tcPr>
            <w:tcW w:w="1800" w:type="dxa"/>
            <w:shd w:val="clear" w:color="auto" w:fill="FFE8E1"/>
          </w:tcPr>
          <w:p w14:paraId="017C1533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3462B">
              <w:rPr>
                <w:b/>
              </w:rPr>
              <w:t>Changed Items</w:t>
            </w:r>
          </w:p>
        </w:tc>
        <w:tc>
          <w:tcPr>
            <w:tcW w:w="1080" w:type="dxa"/>
            <w:shd w:val="clear" w:color="auto" w:fill="FFE8E1"/>
          </w:tcPr>
          <w:p w14:paraId="1046037F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3462B">
              <w:rPr>
                <w:b/>
              </w:rPr>
              <w:t>A*</w:t>
            </w:r>
            <w:r w:rsidRPr="0013462B">
              <w:rPr>
                <w:b/>
              </w:rP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14:paraId="6900DAEE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3462B">
              <w:rPr>
                <w:b/>
              </w:rPr>
              <w:t>Change Description</w:t>
            </w:r>
          </w:p>
        </w:tc>
        <w:tc>
          <w:tcPr>
            <w:tcW w:w="1260" w:type="dxa"/>
            <w:shd w:val="clear" w:color="auto" w:fill="FFE8E1"/>
          </w:tcPr>
          <w:p w14:paraId="60DBBFDA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3462B">
              <w:rPr>
                <w:b/>
              </w:rPr>
              <w:t>New Version</w:t>
            </w:r>
          </w:p>
        </w:tc>
      </w:tr>
      <w:tr w:rsidR="00C40B3D" w14:paraId="7490E47E" w14:textId="77777777" w:rsidTr="00DD782E">
        <w:trPr>
          <w:trHeight w:hRule="exact" w:val="432"/>
        </w:trPr>
        <w:tc>
          <w:tcPr>
            <w:tcW w:w="1620" w:type="dxa"/>
          </w:tcPr>
          <w:p w14:paraId="0873B554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 w:rsidRPr="0013462B">
              <w:rPr>
                <w:b/>
              </w:rPr>
              <w:tab/>
            </w:r>
          </w:p>
        </w:tc>
        <w:tc>
          <w:tcPr>
            <w:tcW w:w="1800" w:type="dxa"/>
          </w:tcPr>
          <w:p w14:paraId="5A0019E7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50EE8A35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6A39048B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28703AEA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6CBE3ECF" w14:textId="77777777" w:rsidTr="00DD782E">
        <w:trPr>
          <w:trHeight w:hRule="exact" w:val="432"/>
        </w:trPr>
        <w:tc>
          <w:tcPr>
            <w:tcW w:w="1620" w:type="dxa"/>
          </w:tcPr>
          <w:p w14:paraId="759AAC88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49D9D9DD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4587C1E3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0425E9B3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3D832F66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0F6F855D" w14:textId="77777777" w:rsidTr="00DD782E">
        <w:trPr>
          <w:trHeight w:hRule="exact" w:val="432"/>
        </w:trPr>
        <w:tc>
          <w:tcPr>
            <w:tcW w:w="1620" w:type="dxa"/>
          </w:tcPr>
          <w:p w14:paraId="597C7479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168D27BE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403A5913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1977F875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2A837014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0216D42A" w14:textId="77777777" w:rsidTr="00DD782E">
        <w:trPr>
          <w:trHeight w:hRule="exact" w:val="432"/>
        </w:trPr>
        <w:tc>
          <w:tcPr>
            <w:tcW w:w="1620" w:type="dxa"/>
          </w:tcPr>
          <w:p w14:paraId="445BE8F2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1504738B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66D156FD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08030A4B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77AEA5AD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7371A448" w14:textId="77777777" w:rsidTr="00DD782E">
        <w:trPr>
          <w:trHeight w:hRule="exact" w:val="432"/>
        </w:trPr>
        <w:tc>
          <w:tcPr>
            <w:tcW w:w="1620" w:type="dxa"/>
          </w:tcPr>
          <w:p w14:paraId="40D5FB8A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6C1FC462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19BDDFFC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24468E1B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41C66731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5CAC03E3" w14:textId="77777777" w:rsidTr="00DD782E">
        <w:trPr>
          <w:trHeight w:hRule="exact" w:val="432"/>
        </w:trPr>
        <w:tc>
          <w:tcPr>
            <w:tcW w:w="1620" w:type="dxa"/>
          </w:tcPr>
          <w:p w14:paraId="69B8440E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5D17CE7C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75595F7C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00B0FC3B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20C9115E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0660ECED" w14:textId="77777777" w:rsidTr="00DD782E">
        <w:trPr>
          <w:trHeight w:hRule="exact" w:val="432"/>
        </w:trPr>
        <w:tc>
          <w:tcPr>
            <w:tcW w:w="1620" w:type="dxa"/>
          </w:tcPr>
          <w:p w14:paraId="4E1DFE68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6FB5C354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2B136EC5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238D3BC8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7C3B34AE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0F707EE2" w14:textId="77777777" w:rsidTr="00DD782E">
        <w:trPr>
          <w:trHeight w:hRule="exact" w:val="432"/>
        </w:trPr>
        <w:tc>
          <w:tcPr>
            <w:tcW w:w="1620" w:type="dxa"/>
          </w:tcPr>
          <w:p w14:paraId="4F6E015C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4A370847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3C456E2D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4EA07AC8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7D931A9A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027CCFCB" w14:textId="77777777" w:rsidTr="00DD782E">
        <w:trPr>
          <w:trHeight w:hRule="exact" w:val="432"/>
        </w:trPr>
        <w:tc>
          <w:tcPr>
            <w:tcW w:w="1620" w:type="dxa"/>
          </w:tcPr>
          <w:p w14:paraId="69C05E2B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13E98F0F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0221FA76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6C922355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3D626300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554C215B" w14:textId="77777777" w:rsidTr="00DD782E">
        <w:trPr>
          <w:trHeight w:hRule="exact" w:val="432"/>
        </w:trPr>
        <w:tc>
          <w:tcPr>
            <w:tcW w:w="1620" w:type="dxa"/>
          </w:tcPr>
          <w:p w14:paraId="093C5B97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6B927637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6CCDFBF4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3547A46C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187B828D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4A5FCE2F" w14:textId="77777777" w:rsidTr="00DD782E">
        <w:trPr>
          <w:trHeight w:hRule="exact" w:val="432"/>
        </w:trPr>
        <w:tc>
          <w:tcPr>
            <w:tcW w:w="1620" w:type="dxa"/>
          </w:tcPr>
          <w:p w14:paraId="64A87A7F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2E703D31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22E85F96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47A7CEB7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0BB2186D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  <w:tr w:rsidR="00C40B3D" w14:paraId="521AAE21" w14:textId="77777777" w:rsidTr="00DD782E">
        <w:trPr>
          <w:trHeight w:hRule="exact" w:val="432"/>
        </w:trPr>
        <w:tc>
          <w:tcPr>
            <w:tcW w:w="1620" w:type="dxa"/>
          </w:tcPr>
          <w:p w14:paraId="5875D0F1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800" w:type="dxa"/>
          </w:tcPr>
          <w:p w14:paraId="3ADD8EA9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60B6AC74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3330" w:type="dxa"/>
          </w:tcPr>
          <w:p w14:paraId="5B02CDC8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1260" w:type="dxa"/>
          </w:tcPr>
          <w:p w14:paraId="159D6439" w14:textId="77777777" w:rsidR="00C40B3D" w:rsidRPr="0013462B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</w:tbl>
    <w:p w14:paraId="64971681" w14:textId="77777777" w:rsidR="00C40B3D" w:rsidRDefault="00C40B3D" w:rsidP="00C1256C">
      <w:pPr>
        <w:widowControl w:val="0"/>
        <w:ind w:left="1080" w:right="9"/>
        <w:jc w:val="both"/>
        <w:rPr>
          <w:lang w:eastAsia="ja-JP"/>
        </w:rPr>
      </w:pPr>
    </w:p>
    <w:p w14:paraId="13474FFF" w14:textId="77777777" w:rsidR="00C40B3D" w:rsidRPr="0013462B" w:rsidRDefault="00C40B3D" w:rsidP="00C1256C">
      <w:pPr>
        <w:pageBreakBefore/>
        <w:widowControl w:val="0"/>
        <w:ind w:left="720" w:right="9"/>
        <w:jc w:val="both"/>
        <w:rPr>
          <w:b/>
        </w:rPr>
      </w:pPr>
      <w:r w:rsidRPr="0013462B">
        <w:rPr>
          <w:b/>
        </w:rPr>
        <w:lastRenderedPageBreak/>
        <w:t>SIGNATURE PAGE</w:t>
      </w:r>
    </w:p>
    <w:p w14:paraId="6076524B" w14:textId="1FD3F407" w:rsidR="00207C4B" w:rsidRDefault="00207C4B" w:rsidP="00207C4B">
      <w:pPr>
        <w:spacing w:line="259" w:lineRule="auto"/>
      </w:pPr>
      <w:r>
        <w:rPr>
          <w:b/>
          <w:bCs w:val="0"/>
        </w:rPr>
        <w:t>ORIGINATOR:</w:t>
      </w:r>
      <w:r>
        <w:t xml:space="preserve"> </w:t>
      </w:r>
      <w:r>
        <w:tab/>
        <w:t>Nguyễn Tuyết Nga</w:t>
      </w:r>
      <w:r>
        <w:tab/>
        <w:t xml:space="preserve">                                   3</w:t>
      </w:r>
      <w:r w:rsidR="00071681">
        <w:t>1</w:t>
      </w:r>
      <w:r>
        <w:t>/3/2018</w:t>
      </w:r>
    </w:p>
    <w:p w14:paraId="363FE582" w14:textId="77777777" w:rsidR="00207C4B" w:rsidRDefault="00207C4B" w:rsidP="00207C4B">
      <w:pPr>
        <w:spacing w:line="259" w:lineRule="auto"/>
        <w:ind w:left="2707" w:firstLine="173"/>
      </w:pPr>
      <w:r>
        <w:t>Đại học Bách Khoa TP HCM</w:t>
      </w:r>
      <w:r>
        <w:tab/>
      </w:r>
    </w:p>
    <w:p w14:paraId="4C547309" w14:textId="77777777" w:rsidR="00207C4B" w:rsidRDefault="00207C4B" w:rsidP="00207C4B">
      <w:pPr>
        <w:spacing w:line="259" w:lineRule="auto"/>
      </w:pPr>
    </w:p>
    <w:p w14:paraId="5ECDECB2" w14:textId="0281B2CC" w:rsidR="00207C4B" w:rsidRDefault="00207C4B" w:rsidP="00207C4B">
      <w:pPr>
        <w:spacing w:line="259" w:lineRule="auto"/>
      </w:pPr>
      <w:r>
        <w:rPr>
          <w:b/>
          <w:bCs w:val="0"/>
        </w:rPr>
        <w:t>REVIEWERS:</w:t>
      </w:r>
      <w:r>
        <w:tab/>
        <w:t>Nguyễn Trường Giang</w:t>
      </w:r>
      <w:r>
        <w:tab/>
      </w:r>
      <w:r>
        <w:tab/>
        <w:t xml:space="preserve">                       3</w:t>
      </w:r>
      <w:r w:rsidR="00071681">
        <w:t>1</w:t>
      </w:r>
      <w:r>
        <w:t>/3/2018</w:t>
      </w:r>
    </w:p>
    <w:p w14:paraId="1CFE4CFF" w14:textId="38A7B3D9" w:rsidR="00207C4B" w:rsidRDefault="00207C4B" w:rsidP="00207C4B">
      <w:pPr>
        <w:spacing w:line="259" w:lineRule="auto"/>
        <w:ind w:left="1267" w:firstLine="173"/>
      </w:pPr>
      <w:r>
        <w:tab/>
      </w:r>
      <w:r>
        <w:tab/>
        <w:t>Đại học Bách Khoa TP HCM</w:t>
      </w:r>
    </w:p>
    <w:p w14:paraId="62DC8E6D" w14:textId="77777777" w:rsidR="00207C4B" w:rsidRDefault="00207C4B" w:rsidP="00207C4B">
      <w:pPr>
        <w:spacing w:line="259" w:lineRule="auto"/>
        <w:ind w:left="1267" w:firstLine="173"/>
      </w:pPr>
    </w:p>
    <w:p w14:paraId="4250E9DA" w14:textId="77777777" w:rsidR="00207C4B" w:rsidRDefault="00207C4B" w:rsidP="00207C4B">
      <w:pPr>
        <w:spacing w:line="259" w:lineRule="auto"/>
        <w:ind w:left="1267" w:firstLine="173"/>
      </w:pPr>
    </w:p>
    <w:p w14:paraId="35282C82" w14:textId="6BA5E72F" w:rsidR="00207C4B" w:rsidRDefault="00207C4B" w:rsidP="00207C4B">
      <w:pPr>
        <w:spacing w:line="259" w:lineRule="auto"/>
        <w:ind w:left="2160" w:firstLine="720"/>
      </w:pPr>
      <w:r>
        <w:t>Thẩm Quốc Dũng</w:t>
      </w:r>
      <w:r>
        <w:tab/>
      </w:r>
      <w:r>
        <w:tab/>
        <w:t xml:space="preserve">                       3</w:t>
      </w:r>
      <w:r w:rsidR="00071681">
        <w:t>1</w:t>
      </w:r>
      <w:r>
        <w:t>/3/2018</w:t>
      </w:r>
    </w:p>
    <w:p w14:paraId="614048AC" w14:textId="69FBD18E" w:rsidR="00207C4B" w:rsidRDefault="00207C4B" w:rsidP="00207C4B">
      <w:pPr>
        <w:spacing w:line="259" w:lineRule="auto"/>
        <w:ind w:left="1267" w:firstLine="173"/>
      </w:pPr>
      <w:r>
        <w:tab/>
      </w:r>
      <w:r>
        <w:tab/>
        <w:t>Đại học Bách Khoa TP HCM</w:t>
      </w:r>
    </w:p>
    <w:p w14:paraId="7A30D954" w14:textId="77777777" w:rsidR="00207C4B" w:rsidRDefault="00207C4B" w:rsidP="00207C4B">
      <w:pPr>
        <w:spacing w:line="259" w:lineRule="auto"/>
        <w:ind w:left="1267" w:firstLine="173"/>
      </w:pPr>
    </w:p>
    <w:p w14:paraId="3F0E6C78" w14:textId="77777777" w:rsidR="00207C4B" w:rsidRDefault="00207C4B" w:rsidP="00207C4B">
      <w:pPr>
        <w:spacing w:line="259" w:lineRule="auto"/>
      </w:pPr>
    </w:p>
    <w:p w14:paraId="2764024D" w14:textId="407C2568" w:rsidR="00207C4B" w:rsidRDefault="00207C4B" w:rsidP="00207C4B">
      <w:pPr>
        <w:spacing w:line="259" w:lineRule="auto"/>
        <w:ind w:left="1094" w:firstLine="346"/>
        <w:rPr>
          <w:u w:val="single"/>
        </w:rPr>
      </w:pPr>
      <w:r>
        <w:tab/>
      </w:r>
      <w:r>
        <w:tab/>
        <w:t>Phạm Khánh Huy Hoàng</w:t>
      </w:r>
      <w:r>
        <w:tab/>
      </w:r>
      <w:r>
        <w:tab/>
      </w:r>
      <w:r>
        <w:tab/>
        <w:t>3</w:t>
      </w:r>
      <w:r w:rsidR="00071681">
        <w:t>1</w:t>
      </w:r>
      <w:r>
        <w:t>/3/2018</w:t>
      </w:r>
    </w:p>
    <w:p w14:paraId="42B8FB1F" w14:textId="77777777" w:rsidR="00207C4B" w:rsidRDefault="00207C4B" w:rsidP="00207C4B">
      <w:pPr>
        <w:spacing w:line="259" w:lineRule="auto"/>
        <w:ind w:left="2361" w:firstLine="519"/>
      </w:pPr>
      <w:r>
        <w:t>Đại học Bách Khoa TP HCM</w:t>
      </w:r>
    </w:p>
    <w:p w14:paraId="4D86A21D" w14:textId="77777777" w:rsidR="00207C4B" w:rsidRDefault="00207C4B" w:rsidP="00207C4B">
      <w:pPr>
        <w:spacing w:line="259" w:lineRule="auto"/>
      </w:pPr>
    </w:p>
    <w:p w14:paraId="410601CF" w14:textId="0708875A" w:rsidR="00207C4B" w:rsidRDefault="00207C4B" w:rsidP="00207C4B">
      <w:pPr>
        <w:spacing w:line="259" w:lineRule="auto"/>
      </w:pPr>
      <w:r>
        <w:rPr>
          <w:b/>
          <w:bCs w:val="0"/>
        </w:rPr>
        <w:t>APPROVAL:</w:t>
      </w:r>
      <w:r>
        <w:rPr>
          <w:b/>
          <w:bCs w:val="0"/>
        </w:rPr>
        <w:tab/>
      </w:r>
      <w:r>
        <w:tab/>
        <w:t>TA – Hoàng Hùng</w:t>
      </w:r>
      <w:r>
        <w:tab/>
      </w:r>
      <w:r>
        <w:tab/>
      </w:r>
    </w:p>
    <w:p w14:paraId="1E8042C9" w14:textId="77777777" w:rsidR="00207C4B" w:rsidRDefault="00207C4B" w:rsidP="00207C4B">
      <w:pPr>
        <w:spacing w:line="259" w:lineRule="auto"/>
        <w:ind w:left="2707" w:firstLine="173"/>
      </w:pPr>
      <w:r>
        <w:t>Đại học Bách Khoa TP HCM</w:t>
      </w:r>
    </w:p>
    <w:p w14:paraId="1901F8AA" w14:textId="77777777" w:rsidR="00C40B3D" w:rsidRDefault="00C40B3D" w:rsidP="00C1256C">
      <w:pPr>
        <w:widowControl w:val="0"/>
        <w:ind w:left="1080" w:right="9"/>
        <w:jc w:val="both"/>
        <w:rPr>
          <w:lang w:eastAsia="ja-JP"/>
        </w:rPr>
      </w:pPr>
    </w:p>
    <w:p w14:paraId="7BAD4096" w14:textId="77777777" w:rsidR="00C40B3D" w:rsidRDefault="00C40B3D" w:rsidP="00C1256C">
      <w:pPr>
        <w:widowControl w:val="0"/>
        <w:ind w:left="1080" w:right="9"/>
        <w:jc w:val="both"/>
        <w:rPr>
          <w:lang w:eastAsia="ja-JP"/>
        </w:rPr>
      </w:pPr>
    </w:p>
    <w:p w14:paraId="4093A87D" w14:textId="77777777" w:rsidR="00C40B3D" w:rsidRDefault="00C40B3D" w:rsidP="00C1256C">
      <w:pPr>
        <w:widowControl w:val="0"/>
        <w:ind w:left="1080" w:right="9"/>
        <w:jc w:val="both"/>
        <w:rPr>
          <w:lang w:eastAsia="ja-JP"/>
        </w:rPr>
      </w:pPr>
    </w:p>
    <w:p w14:paraId="7BB38FC2" w14:textId="77777777" w:rsidR="00C40B3D" w:rsidRDefault="00C40B3D" w:rsidP="00C1256C">
      <w:pPr>
        <w:widowControl w:val="0"/>
        <w:ind w:left="1080" w:right="9"/>
        <w:jc w:val="both"/>
        <w:rPr>
          <w:lang w:eastAsia="ja-JP"/>
        </w:rPr>
      </w:pPr>
    </w:p>
    <w:p w14:paraId="329F0934" w14:textId="77777777" w:rsidR="00C40B3D" w:rsidRDefault="00C40B3D" w:rsidP="00C1256C">
      <w:pPr>
        <w:widowControl w:val="0"/>
        <w:ind w:left="1080" w:right="9"/>
        <w:jc w:val="both"/>
        <w:rPr>
          <w:lang w:eastAsia="ja-JP"/>
        </w:rPr>
      </w:pPr>
    </w:p>
    <w:p w14:paraId="1A30CFF5" w14:textId="77777777" w:rsidR="00C40B3D" w:rsidRPr="00301879" w:rsidRDefault="00C40B3D" w:rsidP="00301879">
      <w:pPr>
        <w:pageBreakBefore/>
        <w:widowControl w:val="0"/>
        <w:tabs>
          <w:tab w:val="left" w:pos="360"/>
          <w:tab w:val="left" w:pos="990"/>
          <w:tab w:val="left" w:pos="11520"/>
        </w:tabs>
        <w:spacing w:before="120" w:beforeAutospacing="0" w:after="120" w:afterAutospacing="0"/>
        <w:ind w:left="360" w:right="9"/>
        <w:jc w:val="both"/>
        <w:rPr>
          <w:b/>
        </w:rPr>
      </w:pPr>
      <w:r w:rsidRPr="00301879">
        <w:rPr>
          <w:b/>
        </w:rPr>
        <w:lastRenderedPageBreak/>
        <w:t>TABLE OF CONTENTS</w:t>
      </w:r>
    </w:p>
    <w:p w14:paraId="5DA6A918" w14:textId="77777777" w:rsidR="00301879" w:rsidRPr="00301879" w:rsidRDefault="00BF2DBD" w:rsidP="00301879">
      <w:pPr>
        <w:pStyle w:val="TOC1"/>
        <w:spacing w:before="120" w:beforeAutospacing="0" w:after="120" w:afterAutospacing="0"/>
        <w:rPr>
          <w:rFonts w:eastAsiaTheme="minorEastAsia"/>
          <w:b w:val="0"/>
          <w:caps w:val="0"/>
          <w:noProof/>
          <w:snapToGrid/>
          <w:lang w:eastAsia="en-US"/>
        </w:rPr>
      </w:pPr>
      <w:r w:rsidRPr="00301879">
        <w:rPr>
          <w:b w:val="0"/>
          <w:lang w:val="en-GB"/>
        </w:rPr>
        <w:fldChar w:fldCharType="begin"/>
      </w:r>
      <w:r w:rsidR="00C40B3D" w:rsidRPr="00301879">
        <w:rPr>
          <w:b w:val="0"/>
          <w:lang w:val="en-GB"/>
        </w:rPr>
        <w:instrText xml:space="preserve"> TOC \o "1-3" </w:instrText>
      </w:r>
      <w:r w:rsidRPr="00301879">
        <w:rPr>
          <w:b w:val="0"/>
          <w:lang w:val="en-GB"/>
        </w:rPr>
        <w:fldChar w:fldCharType="separate"/>
      </w:r>
      <w:r w:rsidR="00301879" w:rsidRPr="00301879">
        <w:rPr>
          <w:b w:val="0"/>
          <w:caps w:val="0"/>
          <w:noProof/>
        </w:rPr>
        <w:t>1</w:t>
      </w:r>
      <w:r w:rsidR="00301879" w:rsidRPr="00301879">
        <w:rPr>
          <w:rFonts w:eastAsiaTheme="minorEastAsia"/>
          <w:b w:val="0"/>
          <w:caps w:val="0"/>
          <w:noProof/>
          <w:snapToGrid/>
          <w:lang w:eastAsia="en-US"/>
        </w:rPr>
        <w:tab/>
      </w:r>
      <w:r w:rsidR="00301879" w:rsidRPr="00301879">
        <w:rPr>
          <w:b w:val="0"/>
          <w:noProof/>
        </w:rPr>
        <w:t>Introduction</w:t>
      </w:r>
      <w:r w:rsidR="00301879" w:rsidRPr="00301879">
        <w:rPr>
          <w:b w:val="0"/>
          <w:noProof/>
        </w:rPr>
        <w:tab/>
      </w:r>
      <w:r w:rsidRPr="00301879">
        <w:rPr>
          <w:b w:val="0"/>
          <w:noProof/>
        </w:rPr>
        <w:fldChar w:fldCharType="begin"/>
      </w:r>
      <w:r w:rsidR="00301879" w:rsidRPr="00301879">
        <w:rPr>
          <w:b w:val="0"/>
          <w:noProof/>
        </w:rPr>
        <w:instrText xml:space="preserve"> PAGEREF _Toc368296462 \h </w:instrText>
      </w:r>
      <w:r w:rsidRPr="00301879">
        <w:rPr>
          <w:b w:val="0"/>
          <w:noProof/>
        </w:rPr>
      </w:r>
      <w:r w:rsidRPr="00301879">
        <w:rPr>
          <w:b w:val="0"/>
          <w:noProof/>
        </w:rPr>
        <w:fldChar w:fldCharType="separate"/>
      </w:r>
      <w:r w:rsidR="00F65ACD">
        <w:rPr>
          <w:b w:val="0"/>
          <w:noProof/>
        </w:rPr>
        <w:t>3</w:t>
      </w:r>
      <w:r w:rsidRPr="00301879">
        <w:rPr>
          <w:b w:val="0"/>
          <w:noProof/>
        </w:rPr>
        <w:fldChar w:fldCharType="end"/>
      </w:r>
    </w:p>
    <w:p w14:paraId="5DB1D54F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1.1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Purpose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_Toc368296463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0A511E81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1.2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Definitions, Acronyms and Abbreviations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_Toc368296464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650BF66E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1.3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Standards and Conventions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_Toc368296465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16F9C350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1.4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References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_Toc368296466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06C69661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1.5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Overview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_Toc368296467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0B83B134" w14:textId="77777777" w:rsidR="00301879" w:rsidRPr="00301879" w:rsidRDefault="00301879" w:rsidP="00301879">
      <w:pPr>
        <w:pStyle w:val="TOC1"/>
        <w:spacing w:before="120" w:beforeAutospacing="0" w:after="120" w:afterAutospacing="0"/>
        <w:rPr>
          <w:rFonts w:eastAsiaTheme="minorEastAsia"/>
          <w:b w:val="0"/>
          <w:caps w:val="0"/>
          <w:noProof/>
          <w:snapToGrid/>
          <w:lang w:eastAsia="en-US"/>
        </w:rPr>
      </w:pPr>
      <w:r w:rsidRPr="00301879">
        <w:rPr>
          <w:b w:val="0"/>
          <w:caps w:val="0"/>
          <w:noProof/>
        </w:rPr>
        <w:t>2</w:t>
      </w:r>
      <w:r w:rsidRPr="00301879">
        <w:rPr>
          <w:rFonts w:eastAsiaTheme="minorEastAsia"/>
          <w:b w:val="0"/>
          <w:caps w:val="0"/>
          <w:noProof/>
          <w:snapToGrid/>
          <w:lang w:eastAsia="en-US"/>
        </w:rPr>
        <w:tab/>
      </w:r>
      <w:r w:rsidRPr="00301879">
        <w:rPr>
          <w:b w:val="0"/>
          <w:noProof/>
        </w:rPr>
        <w:t>COMMON package and mechanism</w:t>
      </w:r>
      <w:r w:rsidRPr="00301879">
        <w:rPr>
          <w:b w:val="0"/>
          <w:noProof/>
        </w:rPr>
        <w:tab/>
      </w:r>
      <w:r w:rsidR="00BF2DBD" w:rsidRPr="00301879">
        <w:rPr>
          <w:b w:val="0"/>
          <w:noProof/>
        </w:rPr>
        <w:fldChar w:fldCharType="begin"/>
      </w:r>
      <w:r w:rsidRPr="00301879">
        <w:rPr>
          <w:b w:val="0"/>
          <w:noProof/>
        </w:rPr>
        <w:instrText xml:space="preserve"> PAGEREF _Toc368296468 \h </w:instrText>
      </w:r>
      <w:r w:rsidR="00BF2DBD" w:rsidRPr="00301879">
        <w:rPr>
          <w:b w:val="0"/>
          <w:noProof/>
        </w:rPr>
      </w:r>
      <w:r w:rsidR="00BF2DBD" w:rsidRPr="00301879">
        <w:rPr>
          <w:b w:val="0"/>
          <w:noProof/>
        </w:rPr>
        <w:fldChar w:fldCharType="separate"/>
      </w:r>
      <w:r w:rsidR="00F65ACD">
        <w:rPr>
          <w:b w:val="0"/>
          <w:noProof/>
        </w:rPr>
        <w:t>3</w:t>
      </w:r>
      <w:r w:rsidR="00BF2DBD" w:rsidRPr="00301879">
        <w:rPr>
          <w:b w:val="0"/>
          <w:noProof/>
        </w:rPr>
        <w:fldChar w:fldCharType="end"/>
      </w:r>
    </w:p>
    <w:p w14:paraId="5631C093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2.1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Common package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_Toc368296469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4DB5B971" w14:textId="77777777" w:rsidR="00301879" w:rsidRPr="00301879" w:rsidRDefault="00301879" w:rsidP="00301879">
      <w:pPr>
        <w:pStyle w:val="TOC3"/>
        <w:tabs>
          <w:tab w:val="clear" w:pos="1300"/>
          <w:tab w:val="left" w:pos="990"/>
        </w:tabs>
        <w:spacing w:before="120" w:beforeAutospacing="0" w:after="120" w:afterAutospacing="0" w:line="360" w:lineRule="auto"/>
        <w:ind w:left="360"/>
        <w:rPr>
          <w:rFonts w:eastAsiaTheme="minorEastAsia"/>
          <w:bCs w:val="0"/>
          <w:noProof/>
          <w:snapToGrid/>
          <w:sz w:val="20"/>
          <w:szCs w:val="20"/>
        </w:rPr>
      </w:pPr>
      <w:r w:rsidRPr="00301879">
        <w:rPr>
          <w:noProof/>
          <w:sz w:val="20"/>
          <w:szCs w:val="20"/>
        </w:rPr>
        <w:t>2.1.1</w:t>
      </w:r>
      <w:r w:rsidRPr="00301879">
        <w:rPr>
          <w:rFonts w:eastAsiaTheme="minorEastAsia"/>
          <w:bCs w:val="0"/>
          <w:noProof/>
          <w:snapToGrid/>
          <w:sz w:val="20"/>
          <w:szCs w:val="20"/>
        </w:rPr>
        <w:tab/>
      </w:r>
      <w:r w:rsidRPr="00301879">
        <w:rPr>
          <w:noProof/>
          <w:sz w:val="20"/>
          <w:szCs w:val="20"/>
          <w:lang w:eastAsia="ja-JP"/>
        </w:rPr>
        <w:t>Class diagram</w:t>
      </w:r>
      <w:r w:rsidRPr="00301879">
        <w:rPr>
          <w:noProof/>
          <w:sz w:val="20"/>
          <w:szCs w:val="20"/>
        </w:rPr>
        <w:tab/>
      </w:r>
      <w:r w:rsidR="00BF2DBD" w:rsidRPr="00301879">
        <w:rPr>
          <w:noProof/>
          <w:sz w:val="20"/>
          <w:szCs w:val="20"/>
        </w:rPr>
        <w:fldChar w:fldCharType="begin"/>
      </w:r>
      <w:r w:rsidRPr="00301879">
        <w:rPr>
          <w:noProof/>
          <w:sz w:val="20"/>
          <w:szCs w:val="20"/>
        </w:rPr>
        <w:instrText xml:space="preserve"> PAGEREF _Toc368296470 \h </w:instrText>
      </w:r>
      <w:r w:rsidR="00BF2DBD" w:rsidRPr="00301879">
        <w:rPr>
          <w:noProof/>
          <w:sz w:val="20"/>
          <w:szCs w:val="20"/>
        </w:rPr>
      </w:r>
      <w:r w:rsidR="00BF2DBD" w:rsidRPr="00301879">
        <w:rPr>
          <w:noProof/>
          <w:sz w:val="20"/>
          <w:szCs w:val="20"/>
        </w:rPr>
        <w:fldChar w:fldCharType="separate"/>
      </w:r>
      <w:r w:rsidR="00F65ACD">
        <w:rPr>
          <w:noProof/>
          <w:sz w:val="20"/>
          <w:szCs w:val="20"/>
        </w:rPr>
        <w:t>3</w:t>
      </w:r>
      <w:r w:rsidR="00BF2DBD" w:rsidRPr="00301879">
        <w:rPr>
          <w:noProof/>
          <w:sz w:val="20"/>
          <w:szCs w:val="20"/>
        </w:rPr>
        <w:fldChar w:fldCharType="end"/>
      </w:r>
    </w:p>
    <w:p w14:paraId="4F980F6C" w14:textId="77777777" w:rsidR="00301879" w:rsidRPr="00301879" w:rsidRDefault="00301879" w:rsidP="00301879">
      <w:pPr>
        <w:pStyle w:val="TOC3"/>
        <w:tabs>
          <w:tab w:val="clear" w:pos="1300"/>
          <w:tab w:val="left" w:pos="990"/>
        </w:tabs>
        <w:spacing w:before="120" w:beforeAutospacing="0" w:after="120" w:afterAutospacing="0" w:line="360" w:lineRule="auto"/>
        <w:ind w:left="360"/>
        <w:rPr>
          <w:rFonts w:eastAsiaTheme="minorEastAsia"/>
          <w:bCs w:val="0"/>
          <w:noProof/>
          <w:snapToGrid/>
          <w:sz w:val="20"/>
          <w:szCs w:val="20"/>
        </w:rPr>
      </w:pPr>
      <w:r w:rsidRPr="00301879">
        <w:rPr>
          <w:noProof/>
          <w:sz w:val="20"/>
          <w:szCs w:val="20"/>
          <w:lang w:eastAsia="ja-JP"/>
        </w:rPr>
        <w:t>2.1.2</w:t>
      </w:r>
      <w:r w:rsidRPr="00301879">
        <w:rPr>
          <w:rFonts w:eastAsiaTheme="minorEastAsia"/>
          <w:bCs w:val="0"/>
          <w:noProof/>
          <w:snapToGrid/>
          <w:sz w:val="20"/>
          <w:szCs w:val="20"/>
        </w:rPr>
        <w:tab/>
      </w:r>
      <w:r w:rsidRPr="00301879">
        <w:rPr>
          <w:noProof/>
          <w:sz w:val="20"/>
          <w:szCs w:val="20"/>
          <w:lang w:eastAsia="ja-JP"/>
        </w:rPr>
        <w:t>XXX class</w:t>
      </w:r>
      <w:r w:rsidRPr="00301879">
        <w:rPr>
          <w:noProof/>
          <w:sz w:val="20"/>
          <w:szCs w:val="20"/>
        </w:rPr>
        <w:tab/>
      </w:r>
      <w:r w:rsidR="00BF2DBD" w:rsidRPr="00301879">
        <w:rPr>
          <w:noProof/>
          <w:sz w:val="20"/>
          <w:szCs w:val="20"/>
        </w:rPr>
        <w:fldChar w:fldCharType="begin"/>
      </w:r>
      <w:r w:rsidRPr="00301879">
        <w:rPr>
          <w:noProof/>
          <w:sz w:val="20"/>
          <w:szCs w:val="20"/>
        </w:rPr>
        <w:instrText xml:space="preserve"> PAGEREF _Toc368296471 \h </w:instrText>
      </w:r>
      <w:r w:rsidR="00BF2DBD" w:rsidRPr="00301879">
        <w:rPr>
          <w:noProof/>
          <w:sz w:val="20"/>
          <w:szCs w:val="20"/>
        </w:rPr>
      </w:r>
      <w:r w:rsidR="00BF2DBD" w:rsidRPr="00301879">
        <w:rPr>
          <w:noProof/>
          <w:sz w:val="20"/>
          <w:szCs w:val="20"/>
        </w:rPr>
        <w:fldChar w:fldCharType="separate"/>
      </w:r>
      <w:r w:rsidR="00F65ACD">
        <w:rPr>
          <w:noProof/>
          <w:sz w:val="20"/>
          <w:szCs w:val="20"/>
        </w:rPr>
        <w:t>3</w:t>
      </w:r>
      <w:r w:rsidR="00BF2DBD" w:rsidRPr="00301879">
        <w:rPr>
          <w:noProof/>
          <w:sz w:val="20"/>
          <w:szCs w:val="20"/>
        </w:rPr>
        <w:fldChar w:fldCharType="end"/>
      </w:r>
    </w:p>
    <w:p w14:paraId="1794873E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2.2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Error, exception handling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_Toc368296472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3815034E" w14:textId="77777777" w:rsidR="00301879" w:rsidRPr="00301879" w:rsidRDefault="00301879" w:rsidP="00301879">
      <w:pPr>
        <w:pStyle w:val="TOC3"/>
        <w:tabs>
          <w:tab w:val="clear" w:pos="1300"/>
          <w:tab w:val="left" w:pos="990"/>
        </w:tabs>
        <w:spacing w:before="120" w:beforeAutospacing="0" w:after="120" w:afterAutospacing="0" w:line="360" w:lineRule="auto"/>
        <w:ind w:left="360"/>
        <w:rPr>
          <w:rFonts w:eastAsiaTheme="minorEastAsia"/>
          <w:bCs w:val="0"/>
          <w:noProof/>
          <w:snapToGrid/>
          <w:sz w:val="20"/>
          <w:szCs w:val="20"/>
        </w:rPr>
      </w:pPr>
      <w:r w:rsidRPr="00301879">
        <w:rPr>
          <w:noProof/>
          <w:sz w:val="20"/>
          <w:szCs w:val="20"/>
          <w:lang w:eastAsia="ja-JP"/>
        </w:rPr>
        <w:t>2.2.1</w:t>
      </w:r>
      <w:r w:rsidRPr="00301879">
        <w:rPr>
          <w:rFonts w:eastAsiaTheme="minorEastAsia"/>
          <w:bCs w:val="0"/>
          <w:noProof/>
          <w:snapToGrid/>
          <w:sz w:val="20"/>
          <w:szCs w:val="20"/>
        </w:rPr>
        <w:tab/>
      </w:r>
      <w:r w:rsidRPr="00301879">
        <w:rPr>
          <w:noProof/>
          <w:sz w:val="20"/>
          <w:szCs w:val="20"/>
          <w:lang w:eastAsia="ja-JP"/>
        </w:rPr>
        <w:t>Class Diagram</w:t>
      </w:r>
      <w:r w:rsidRPr="00301879">
        <w:rPr>
          <w:noProof/>
          <w:sz w:val="20"/>
          <w:szCs w:val="20"/>
        </w:rPr>
        <w:tab/>
      </w:r>
      <w:r w:rsidR="00BF2DBD" w:rsidRPr="00301879">
        <w:rPr>
          <w:noProof/>
          <w:sz w:val="20"/>
          <w:szCs w:val="20"/>
        </w:rPr>
        <w:fldChar w:fldCharType="begin"/>
      </w:r>
      <w:r w:rsidRPr="00301879">
        <w:rPr>
          <w:noProof/>
          <w:sz w:val="20"/>
          <w:szCs w:val="20"/>
        </w:rPr>
        <w:instrText xml:space="preserve"> PAGEREF _Toc368296473 \h </w:instrText>
      </w:r>
      <w:r w:rsidR="00BF2DBD" w:rsidRPr="00301879">
        <w:rPr>
          <w:noProof/>
          <w:sz w:val="20"/>
          <w:szCs w:val="20"/>
        </w:rPr>
      </w:r>
      <w:r w:rsidR="00BF2DBD" w:rsidRPr="00301879">
        <w:rPr>
          <w:noProof/>
          <w:sz w:val="20"/>
          <w:szCs w:val="20"/>
        </w:rPr>
        <w:fldChar w:fldCharType="separate"/>
      </w:r>
      <w:r w:rsidR="00F65ACD">
        <w:rPr>
          <w:noProof/>
          <w:sz w:val="20"/>
          <w:szCs w:val="20"/>
        </w:rPr>
        <w:t>3</w:t>
      </w:r>
      <w:r w:rsidR="00BF2DBD" w:rsidRPr="00301879">
        <w:rPr>
          <w:noProof/>
          <w:sz w:val="20"/>
          <w:szCs w:val="20"/>
        </w:rPr>
        <w:fldChar w:fldCharType="end"/>
      </w:r>
    </w:p>
    <w:p w14:paraId="192CA081" w14:textId="77777777" w:rsidR="00301879" w:rsidRPr="00301879" w:rsidRDefault="00301879" w:rsidP="00301879">
      <w:pPr>
        <w:pStyle w:val="TOC3"/>
        <w:tabs>
          <w:tab w:val="clear" w:pos="1300"/>
          <w:tab w:val="left" w:pos="990"/>
        </w:tabs>
        <w:spacing w:before="120" w:beforeAutospacing="0" w:after="120" w:afterAutospacing="0" w:line="360" w:lineRule="auto"/>
        <w:ind w:left="360"/>
        <w:rPr>
          <w:rFonts w:eastAsiaTheme="minorEastAsia"/>
          <w:bCs w:val="0"/>
          <w:noProof/>
          <w:snapToGrid/>
          <w:sz w:val="20"/>
          <w:szCs w:val="20"/>
        </w:rPr>
      </w:pPr>
      <w:r w:rsidRPr="00301879">
        <w:rPr>
          <w:noProof/>
          <w:sz w:val="20"/>
          <w:szCs w:val="20"/>
        </w:rPr>
        <w:t>2.2.2</w:t>
      </w:r>
      <w:r w:rsidRPr="00301879">
        <w:rPr>
          <w:rFonts w:eastAsiaTheme="minorEastAsia"/>
          <w:bCs w:val="0"/>
          <w:noProof/>
          <w:snapToGrid/>
          <w:sz w:val="20"/>
          <w:szCs w:val="20"/>
        </w:rPr>
        <w:tab/>
      </w:r>
      <w:r w:rsidRPr="00301879">
        <w:rPr>
          <w:noProof/>
          <w:sz w:val="20"/>
          <w:szCs w:val="20"/>
          <w:lang w:eastAsia="ja-JP"/>
        </w:rPr>
        <w:t>Usage mechanism</w:t>
      </w:r>
      <w:r w:rsidRPr="00301879">
        <w:rPr>
          <w:noProof/>
          <w:sz w:val="20"/>
          <w:szCs w:val="20"/>
        </w:rPr>
        <w:tab/>
      </w:r>
      <w:r w:rsidR="00BF2DBD" w:rsidRPr="00301879">
        <w:rPr>
          <w:noProof/>
          <w:sz w:val="20"/>
          <w:szCs w:val="20"/>
        </w:rPr>
        <w:fldChar w:fldCharType="begin"/>
      </w:r>
      <w:r w:rsidRPr="00301879">
        <w:rPr>
          <w:noProof/>
          <w:sz w:val="20"/>
          <w:szCs w:val="20"/>
        </w:rPr>
        <w:instrText xml:space="preserve"> PAGEREF _Toc368296474 \h </w:instrText>
      </w:r>
      <w:r w:rsidR="00BF2DBD" w:rsidRPr="00301879">
        <w:rPr>
          <w:noProof/>
          <w:sz w:val="20"/>
          <w:szCs w:val="20"/>
        </w:rPr>
      </w:r>
      <w:r w:rsidR="00BF2DBD" w:rsidRPr="00301879">
        <w:rPr>
          <w:noProof/>
          <w:sz w:val="20"/>
          <w:szCs w:val="20"/>
        </w:rPr>
        <w:fldChar w:fldCharType="separate"/>
      </w:r>
      <w:r w:rsidR="00F65ACD">
        <w:rPr>
          <w:noProof/>
          <w:sz w:val="20"/>
          <w:szCs w:val="20"/>
        </w:rPr>
        <w:t>3</w:t>
      </w:r>
      <w:r w:rsidR="00BF2DBD" w:rsidRPr="00301879">
        <w:rPr>
          <w:noProof/>
          <w:sz w:val="20"/>
          <w:szCs w:val="20"/>
        </w:rPr>
        <w:fldChar w:fldCharType="end"/>
      </w:r>
    </w:p>
    <w:p w14:paraId="60162E2F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2.3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Log, trace and debug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_Toc368296475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4DF69930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2.4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Performance optimizing mechanism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_Toc368296476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085FB7A8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2.5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Multilingual processing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_Toc368296477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5B156D1D" w14:textId="77777777" w:rsidR="00301879" w:rsidRPr="00301879" w:rsidRDefault="00301879" w:rsidP="00301879">
      <w:pPr>
        <w:pStyle w:val="TOC1"/>
        <w:spacing w:before="120" w:beforeAutospacing="0" w:after="120" w:afterAutospacing="0"/>
        <w:rPr>
          <w:rFonts w:eastAsiaTheme="minorEastAsia"/>
          <w:b w:val="0"/>
          <w:caps w:val="0"/>
          <w:noProof/>
          <w:snapToGrid/>
          <w:lang w:eastAsia="en-US"/>
        </w:rPr>
      </w:pPr>
      <w:r w:rsidRPr="00301879">
        <w:rPr>
          <w:b w:val="0"/>
          <w:caps w:val="0"/>
          <w:noProof/>
        </w:rPr>
        <w:t>3</w:t>
      </w:r>
      <w:r w:rsidRPr="00301879">
        <w:rPr>
          <w:rFonts w:eastAsiaTheme="minorEastAsia"/>
          <w:b w:val="0"/>
          <w:caps w:val="0"/>
          <w:noProof/>
          <w:snapToGrid/>
          <w:lang w:eastAsia="en-US"/>
        </w:rPr>
        <w:tab/>
      </w:r>
      <w:r w:rsidRPr="00301879">
        <w:rPr>
          <w:b w:val="0"/>
          <w:noProof/>
        </w:rPr>
        <w:t>Diagrams</w:t>
      </w:r>
      <w:r w:rsidRPr="00301879">
        <w:rPr>
          <w:b w:val="0"/>
          <w:noProof/>
        </w:rPr>
        <w:tab/>
      </w:r>
      <w:r w:rsidR="00BF2DBD" w:rsidRPr="00301879">
        <w:rPr>
          <w:b w:val="0"/>
          <w:noProof/>
        </w:rPr>
        <w:fldChar w:fldCharType="begin"/>
      </w:r>
      <w:r w:rsidRPr="00301879">
        <w:rPr>
          <w:b w:val="0"/>
          <w:noProof/>
        </w:rPr>
        <w:instrText xml:space="preserve"> PAGEREF _Toc368296478 \h </w:instrText>
      </w:r>
      <w:r w:rsidR="00BF2DBD" w:rsidRPr="00301879">
        <w:rPr>
          <w:b w:val="0"/>
          <w:noProof/>
        </w:rPr>
      </w:r>
      <w:r w:rsidR="00BF2DBD" w:rsidRPr="00301879">
        <w:rPr>
          <w:b w:val="0"/>
          <w:noProof/>
        </w:rPr>
        <w:fldChar w:fldCharType="separate"/>
      </w:r>
      <w:r w:rsidR="00F65ACD">
        <w:rPr>
          <w:b w:val="0"/>
          <w:noProof/>
        </w:rPr>
        <w:t>3</w:t>
      </w:r>
      <w:r w:rsidR="00BF2DBD" w:rsidRPr="00301879">
        <w:rPr>
          <w:b w:val="0"/>
          <w:noProof/>
        </w:rPr>
        <w:fldChar w:fldCharType="end"/>
      </w:r>
    </w:p>
    <w:p w14:paraId="6007DD81" w14:textId="77777777" w:rsidR="00301879" w:rsidRPr="00301879" w:rsidRDefault="00301879" w:rsidP="00301879">
      <w:pPr>
        <w:pStyle w:val="TOC1"/>
        <w:spacing w:before="120" w:beforeAutospacing="0" w:after="120" w:afterAutospacing="0"/>
        <w:rPr>
          <w:rFonts w:eastAsiaTheme="minorEastAsia"/>
          <w:b w:val="0"/>
          <w:caps w:val="0"/>
          <w:noProof/>
          <w:snapToGrid/>
          <w:lang w:eastAsia="en-US"/>
        </w:rPr>
      </w:pPr>
      <w:r w:rsidRPr="00301879">
        <w:rPr>
          <w:b w:val="0"/>
          <w:caps w:val="0"/>
          <w:noProof/>
        </w:rPr>
        <w:t>4</w:t>
      </w:r>
      <w:r w:rsidRPr="00301879">
        <w:rPr>
          <w:rFonts w:eastAsiaTheme="minorEastAsia"/>
          <w:b w:val="0"/>
          <w:caps w:val="0"/>
          <w:noProof/>
          <w:snapToGrid/>
          <w:lang w:eastAsia="en-US"/>
        </w:rPr>
        <w:tab/>
      </w:r>
      <w:r w:rsidRPr="00301879">
        <w:rPr>
          <w:b w:val="0"/>
          <w:noProof/>
        </w:rPr>
        <w:t>Packages</w:t>
      </w:r>
      <w:r w:rsidRPr="00301879">
        <w:rPr>
          <w:b w:val="0"/>
          <w:noProof/>
        </w:rPr>
        <w:tab/>
      </w:r>
      <w:r w:rsidR="00BF2DBD" w:rsidRPr="00301879">
        <w:rPr>
          <w:b w:val="0"/>
          <w:noProof/>
        </w:rPr>
        <w:fldChar w:fldCharType="begin"/>
      </w:r>
      <w:r w:rsidRPr="00301879">
        <w:rPr>
          <w:b w:val="0"/>
          <w:noProof/>
        </w:rPr>
        <w:instrText xml:space="preserve"> PAGEREF _Toc368296479 \h </w:instrText>
      </w:r>
      <w:r w:rsidR="00BF2DBD" w:rsidRPr="00301879">
        <w:rPr>
          <w:b w:val="0"/>
          <w:noProof/>
        </w:rPr>
      </w:r>
      <w:r w:rsidR="00BF2DBD" w:rsidRPr="00301879">
        <w:rPr>
          <w:b w:val="0"/>
          <w:noProof/>
        </w:rPr>
        <w:fldChar w:fldCharType="separate"/>
      </w:r>
      <w:r w:rsidR="00F65ACD">
        <w:rPr>
          <w:b w:val="0"/>
          <w:noProof/>
        </w:rPr>
        <w:t>3</w:t>
      </w:r>
      <w:r w:rsidR="00BF2DBD" w:rsidRPr="00301879">
        <w:rPr>
          <w:b w:val="0"/>
          <w:noProof/>
        </w:rPr>
        <w:fldChar w:fldCharType="end"/>
      </w:r>
    </w:p>
    <w:p w14:paraId="28C99440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4.1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XXX Package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_Toc368296480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584934CA" w14:textId="77777777" w:rsidR="00301879" w:rsidRPr="00301879" w:rsidRDefault="00301879" w:rsidP="00301879">
      <w:pPr>
        <w:pStyle w:val="TOC3"/>
        <w:tabs>
          <w:tab w:val="clear" w:pos="1300"/>
          <w:tab w:val="left" w:pos="990"/>
        </w:tabs>
        <w:spacing w:before="120" w:beforeAutospacing="0" w:after="120" w:afterAutospacing="0" w:line="360" w:lineRule="auto"/>
        <w:ind w:left="360"/>
        <w:rPr>
          <w:rFonts w:eastAsiaTheme="minorEastAsia"/>
          <w:bCs w:val="0"/>
          <w:noProof/>
          <w:snapToGrid/>
          <w:sz w:val="20"/>
          <w:szCs w:val="20"/>
        </w:rPr>
      </w:pPr>
      <w:r w:rsidRPr="00301879">
        <w:rPr>
          <w:noProof/>
          <w:sz w:val="20"/>
          <w:szCs w:val="20"/>
        </w:rPr>
        <w:t>4.1.1</w:t>
      </w:r>
      <w:r w:rsidRPr="00301879">
        <w:rPr>
          <w:rFonts w:eastAsiaTheme="minorEastAsia"/>
          <w:bCs w:val="0"/>
          <w:noProof/>
          <w:snapToGrid/>
          <w:sz w:val="20"/>
          <w:szCs w:val="20"/>
        </w:rPr>
        <w:tab/>
      </w:r>
      <w:r w:rsidRPr="00301879">
        <w:rPr>
          <w:noProof/>
          <w:sz w:val="20"/>
          <w:szCs w:val="20"/>
          <w:lang w:eastAsia="ja-JP"/>
        </w:rPr>
        <w:t>Class diagram</w:t>
      </w:r>
      <w:r w:rsidRPr="00301879">
        <w:rPr>
          <w:noProof/>
          <w:sz w:val="20"/>
          <w:szCs w:val="20"/>
        </w:rPr>
        <w:tab/>
      </w:r>
      <w:r w:rsidR="00BF2DBD" w:rsidRPr="00301879">
        <w:rPr>
          <w:noProof/>
          <w:sz w:val="20"/>
          <w:szCs w:val="20"/>
        </w:rPr>
        <w:fldChar w:fldCharType="begin"/>
      </w:r>
      <w:r w:rsidRPr="00301879">
        <w:rPr>
          <w:noProof/>
          <w:sz w:val="20"/>
          <w:szCs w:val="20"/>
        </w:rPr>
        <w:instrText xml:space="preserve"> PAGEREF _Toc368296481 \h </w:instrText>
      </w:r>
      <w:r w:rsidR="00BF2DBD" w:rsidRPr="00301879">
        <w:rPr>
          <w:noProof/>
          <w:sz w:val="20"/>
          <w:szCs w:val="20"/>
        </w:rPr>
      </w:r>
      <w:r w:rsidR="00BF2DBD" w:rsidRPr="00301879">
        <w:rPr>
          <w:noProof/>
          <w:sz w:val="20"/>
          <w:szCs w:val="20"/>
        </w:rPr>
        <w:fldChar w:fldCharType="separate"/>
      </w:r>
      <w:r w:rsidR="00F65ACD">
        <w:rPr>
          <w:noProof/>
          <w:sz w:val="20"/>
          <w:szCs w:val="20"/>
        </w:rPr>
        <w:t>3</w:t>
      </w:r>
      <w:r w:rsidR="00BF2DBD" w:rsidRPr="00301879">
        <w:rPr>
          <w:noProof/>
          <w:sz w:val="20"/>
          <w:szCs w:val="20"/>
        </w:rPr>
        <w:fldChar w:fldCharType="end"/>
      </w:r>
    </w:p>
    <w:p w14:paraId="0B7B058C" w14:textId="77777777" w:rsidR="00301879" w:rsidRPr="00301879" w:rsidRDefault="00301879" w:rsidP="00301879">
      <w:pPr>
        <w:pStyle w:val="TOC3"/>
        <w:tabs>
          <w:tab w:val="clear" w:pos="1300"/>
          <w:tab w:val="left" w:pos="990"/>
        </w:tabs>
        <w:spacing w:before="120" w:beforeAutospacing="0" w:after="120" w:afterAutospacing="0" w:line="360" w:lineRule="auto"/>
        <w:ind w:left="360"/>
        <w:rPr>
          <w:rFonts w:eastAsiaTheme="minorEastAsia"/>
          <w:bCs w:val="0"/>
          <w:noProof/>
          <w:snapToGrid/>
          <w:sz w:val="20"/>
          <w:szCs w:val="20"/>
        </w:rPr>
      </w:pPr>
      <w:r w:rsidRPr="00301879">
        <w:rPr>
          <w:noProof/>
          <w:sz w:val="20"/>
          <w:szCs w:val="20"/>
          <w:lang w:eastAsia="ja-JP"/>
        </w:rPr>
        <w:t>4.1.2</w:t>
      </w:r>
      <w:r w:rsidRPr="00301879">
        <w:rPr>
          <w:rFonts w:eastAsiaTheme="minorEastAsia"/>
          <w:bCs w:val="0"/>
          <w:noProof/>
          <w:snapToGrid/>
          <w:sz w:val="20"/>
          <w:szCs w:val="20"/>
        </w:rPr>
        <w:tab/>
      </w:r>
      <w:r w:rsidRPr="00301879">
        <w:rPr>
          <w:noProof/>
          <w:sz w:val="20"/>
          <w:szCs w:val="20"/>
          <w:lang w:eastAsia="ja-JP"/>
        </w:rPr>
        <w:t>External interface</w:t>
      </w:r>
      <w:r w:rsidRPr="00301879">
        <w:rPr>
          <w:noProof/>
          <w:sz w:val="20"/>
          <w:szCs w:val="20"/>
        </w:rPr>
        <w:tab/>
      </w:r>
      <w:r w:rsidR="00BF2DBD" w:rsidRPr="00301879">
        <w:rPr>
          <w:noProof/>
          <w:sz w:val="20"/>
          <w:szCs w:val="20"/>
        </w:rPr>
        <w:fldChar w:fldCharType="begin"/>
      </w:r>
      <w:r w:rsidRPr="00301879">
        <w:rPr>
          <w:noProof/>
          <w:sz w:val="20"/>
          <w:szCs w:val="20"/>
        </w:rPr>
        <w:instrText xml:space="preserve"> PAGEREF _Toc368296482 \h </w:instrText>
      </w:r>
      <w:r w:rsidR="00BF2DBD" w:rsidRPr="00301879">
        <w:rPr>
          <w:noProof/>
          <w:sz w:val="20"/>
          <w:szCs w:val="20"/>
        </w:rPr>
      </w:r>
      <w:r w:rsidR="00BF2DBD" w:rsidRPr="00301879">
        <w:rPr>
          <w:noProof/>
          <w:sz w:val="20"/>
          <w:szCs w:val="20"/>
        </w:rPr>
        <w:fldChar w:fldCharType="separate"/>
      </w:r>
      <w:r w:rsidR="00F65ACD">
        <w:rPr>
          <w:noProof/>
          <w:sz w:val="20"/>
          <w:szCs w:val="20"/>
        </w:rPr>
        <w:t>3</w:t>
      </w:r>
      <w:r w:rsidR="00BF2DBD" w:rsidRPr="00301879">
        <w:rPr>
          <w:noProof/>
          <w:sz w:val="20"/>
          <w:szCs w:val="20"/>
        </w:rPr>
        <w:fldChar w:fldCharType="end"/>
      </w:r>
    </w:p>
    <w:p w14:paraId="09908F60" w14:textId="77777777" w:rsidR="00301879" w:rsidRPr="00301879" w:rsidRDefault="00301879" w:rsidP="00301879">
      <w:pPr>
        <w:pStyle w:val="TOC3"/>
        <w:tabs>
          <w:tab w:val="clear" w:pos="1300"/>
          <w:tab w:val="left" w:pos="990"/>
        </w:tabs>
        <w:spacing w:before="120" w:beforeAutospacing="0" w:after="120" w:afterAutospacing="0" w:line="360" w:lineRule="auto"/>
        <w:ind w:left="360"/>
        <w:rPr>
          <w:rFonts w:eastAsiaTheme="minorEastAsia"/>
          <w:bCs w:val="0"/>
          <w:noProof/>
          <w:snapToGrid/>
          <w:sz w:val="20"/>
          <w:szCs w:val="20"/>
        </w:rPr>
      </w:pPr>
      <w:r w:rsidRPr="00301879">
        <w:rPr>
          <w:noProof/>
          <w:sz w:val="20"/>
          <w:szCs w:val="20"/>
          <w:lang w:eastAsia="ja-JP"/>
        </w:rPr>
        <w:t>4.1.3</w:t>
      </w:r>
      <w:r w:rsidRPr="00301879">
        <w:rPr>
          <w:rFonts w:eastAsiaTheme="minorEastAsia"/>
          <w:bCs w:val="0"/>
          <w:noProof/>
          <w:snapToGrid/>
          <w:sz w:val="20"/>
          <w:szCs w:val="20"/>
        </w:rPr>
        <w:tab/>
      </w:r>
      <w:r w:rsidRPr="00301879">
        <w:rPr>
          <w:noProof/>
          <w:sz w:val="20"/>
          <w:szCs w:val="20"/>
          <w:lang w:eastAsia="ja-JP"/>
        </w:rPr>
        <w:t>XXX class</w:t>
      </w:r>
      <w:r w:rsidRPr="00301879">
        <w:rPr>
          <w:noProof/>
          <w:sz w:val="20"/>
          <w:szCs w:val="20"/>
        </w:rPr>
        <w:tab/>
      </w:r>
      <w:r w:rsidR="00BF2DBD" w:rsidRPr="00301879">
        <w:rPr>
          <w:noProof/>
          <w:sz w:val="20"/>
          <w:szCs w:val="20"/>
        </w:rPr>
        <w:fldChar w:fldCharType="begin"/>
      </w:r>
      <w:r w:rsidRPr="00301879">
        <w:rPr>
          <w:noProof/>
          <w:sz w:val="20"/>
          <w:szCs w:val="20"/>
        </w:rPr>
        <w:instrText xml:space="preserve"> PAGEREF _Toc368296483 \h </w:instrText>
      </w:r>
      <w:r w:rsidR="00BF2DBD" w:rsidRPr="00301879">
        <w:rPr>
          <w:noProof/>
          <w:sz w:val="20"/>
          <w:szCs w:val="20"/>
        </w:rPr>
      </w:r>
      <w:r w:rsidR="00BF2DBD" w:rsidRPr="00301879">
        <w:rPr>
          <w:noProof/>
          <w:sz w:val="20"/>
          <w:szCs w:val="20"/>
        </w:rPr>
        <w:fldChar w:fldCharType="separate"/>
      </w:r>
      <w:r w:rsidR="00F65ACD">
        <w:rPr>
          <w:noProof/>
          <w:sz w:val="20"/>
          <w:szCs w:val="20"/>
        </w:rPr>
        <w:t>3</w:t>
      </w:r>
      <w:r w:rsidR="00BF2DBD" w:rsidRPr="00301879">
        <w:rPr>
          <w:noProof/>
          <w:sz w:val="20"/>
          <w:szCs w:val="20"/>
        </w:rPr>
        <w:fldChar w:fldCharType="end"/>
      </w:r>
    </w:p>
    <w:p w14:paraId="09D8FC3E" w14:textId="77777777" w:rsidR="00301879" w:rsidRPr="00301879" w:rsidRDefault="00301879" w:rsidP="00301879">
      <w:pPr>
        <w:pStyle w:val="TOC2"/>
        <w:spacing w:before="120" w:beforeAutospacing="0" w:after="120" w:afterAutospacing="0" w:line="360" w:lineRule="auto"/>
        <w:rPr>
          <w:rFonts w:eastAsiaTheme="minorEastAsia"/>
          <w:bCs w:val="0"/>
          <w:noProof/>
          <w:snapToGrid/>
          <w:lang w:eastAsia="en-US"/>
        </w:rPr>
      </w:pPr>
      <w:r w:rsidRPr="00301879">
        <w:rPr>
          <w:noProof/>
        </w:rPr>
        <w:t>4.2</w:t>
      </w:r>
      <w:r w:rsidRPr="00301879">
        <w:rPr>
          <w:rFonts w:eastAsiaTheme="minorEastAsia"/>
          <w:bCs w:val="0"/>
          <w:noProof/>
          <w:snapToGrid/>
          <w:lang w:eastAsia="en-US"/>
        </w:rPr>
        <w:tab/>
      </w:r>
      <w:r w:rsidRPr="00301879">
        <w:rPr>
          <w:noProof/>
        </w:rPr>
        <w:t>Implementation</w:t>
      </w:r>
      <w:r w:rsidRPr="00301879">
        <w:rPr>
          <w:noProof/>
        </w:rPr>
        <w:tab/>
      </w:r>
      <w:r w:rsidR="00BF2DBD" w:rsidRPr="00301879">
        <w:rPr>
          <w:noProof/>
        </w:rPr>
        <w:fldChar w:fldCharType="begin"/>
      </w:r>
      <w:r w:rsidRPr="00301879">
        <w:rPr>
          <w:noProof/>
        </w:rPr>
        <w:instrText xml:space="preserve"> PAGEREF _Toc368296484 \h </w:instrText>
      </w:r>
      <w:r w:rsidR="00BF2DBD" w:rsidRPr="00301879">
        <w:rPr>
          <w:noProof/>
        </w:rPr>
      </w:r>
      <w:r w:rsidR="00BF2DBD" w:rsidRPr="00301879">
        <w:rPr>
          <w:noProof/>
        </w:rPr>
        <w:fldChar w:fldCharType="separate"/>
      </w:r>
      <w:r w:rsidR="00F65ACD">
        <w:rPr>
          <w:noProof/>
        </w:rPr>
        <w:t>3</w:t>
      </w:r>
      <w:r w:rsidR="00BF2DBD" w:rsidRPr="00301879">
        <w:rPr>
          <w:noProof/>
        </w:rPr>
        <w:fldChar w:fldCharType="end"/>
      </w:r>
    </w:p>
    <w:p w14:paraId="645189FF" w14:textId="77777777" w:rsidR="00301879" w:rsidRPr="00301879" w:rsidRDefault="00301879" w:rsidP="00301879">
      <w:pPr>
        <w:pStyle w:val="TOC1"/>
        <w:spacing w:before="120" w:beforeAutospacing="0" w:after="120" w:afterAutospacing="0"/>
        <w:rPr>
          <w:rFonts w:eastAsiaTheme="minorEastAsia"/>
          <w:b w:val="0"/>
          <w:caps w:val="0"/>
          <w:noProof/>
          <w:snapToGrid/>
          <w:lang w:eastAsia="en-US"/>
        </w:rPr>
      </w:pPr>
      <w:r w:rsidRPr="00301879">
        <w:rPr>
          <w:b w:val="0"/>
          <w:caps w:val="0"/>
          <w:noProof/>
        </w:rPr>
        <w:t>5</w:t>
      </w:r>
      <w:r w:rsidRPr="00301879">
        <w:rPr>
          <w:rFonts w:eastAsiaTheme="minorEastAsia"/>
          <w:b w:val="0"/>
          <w:caps w:val="0"/>
          <w:noProof/>
          <w:snapToGrid/>
          <w:lang w:eastAsia="en-US"/>
        </w:rPr>
        <w:tab/>
      </w:r>
      <w:r w:rsidRPr="00301879">
        <w:rPr>
          <w:b w:val="0"/>
          <w:noProof/>
        </w:rPr>
        <w:t>Other considerations</w:t>
      </w:r>
      <w:r w:rsidRPr="00301879">
        <w:rPr>
          <w:b w:val="0"/>
          <w:noProof/>
        </w:rPr>
        <w:tab/>
      </w:r>
      <w:r w:rsidR="00BF2DBD" w:rsidRPr="00301879">
        <w:rPr>
          <w:b w:val="0"/>
          <w:noProof/>
        </w:rPr>
        <w:fldChar w:fldCharType="begin"/>
      </w:r>
      <w:r w:rsidRPr="00301879">
        <w:rPr>
          <w:b w:val="0"/>
          <w:noProof/>
        </w:rPr>
        <w:instrText xml:space="preserve"> PAGEREF _Toc368296485 \h </w:instrText>
      </w:r>
      <w:r w:rsidR="00BF2DBD" w:rsidRPr="00301879">
        <w:rPr>
          <w:b w:val="0"/>
          <w:noProof/>
        </w:rPr>
      </w:r>
      <w:r w:rsidR="00BF2DBD" w:rsidRPr="00301879">
        <w:rPr>
          <w:b w:val="0"/>
          <w:noProof/>
        </w:rPr>
        <w:fldChar w:fldCharType="separate"/>
      </w:r>
      <w:r w:rsidR="00F65ACD">
        <w:rPr>
          <w:b w:val="0"/>
          <w:noProof/>
        </w:rPr>
        <w:t>3</w:t>
      </w:r>
      <w:r w:rsidR="00BF2DBD" w:rsidRPr="00301879">
        <w:rPr>
          <w:b w:val="0"/>
          <w:noProof/>
        </w:rPr>
        <w:fldChar w:fldCharType="end"/>
      </w:r>
    </w:p>
    <w:p w14:paraId="2727F3AC" w14:textId="77777777" w:rsidR="00301879" w:rsidRPr="00301879" w:rsidRDefault="00301879" w:rsidP="00301879">
      <w:pPr>
        <w:pStyle w:val="TOC1"/>
        <w:spacing w:before="120" w:beforeAutospacing="0" w:after="120" w:afterAutospacing="0"/>
        <w:rPr>
          <w:rFonts w:eastAsiaTheme="minorEastAsia"/>
          <w:b w:val="0"/>
          <w:caps w:val="0"/>
          <w:noProof/>
          <w:snapToGrid/>
          <w:lang w:eastAsia="en-US"/>
        </w:rPr>
      </w:pPr>
      <w:r w:rsidRPr="00301879">
        <w:rPr>
          <w:b w:val="0"/>
          <w:caps w:val="0"/>
          <w:noProof/>
        </w:rPr>
        <w:t>6</w:t>
      </w:r>
      <w:r w:rsidRPr="00301879">
        <w:rPr>
          <w:rFonts w:eastAsiaTheme="minorEastAsia"/>
          <w:b w:val="0"/>
          <w:caps w:val="0"/>
          <w:noProof/>
          <w:snapToGrid/>
          <w:lang w:eastAsia="en-US"/>
        </w:rPr>
        <w:tab/>
      </w:r>
      <w:r w:rsidRPr="00301879">
        <w:rPr>
          <w:b w:val="0"/>
          <w:noProof/>
        </w:rPr>
        <w:t>Appendix</w:t>
      </w:r>
      <w:r w:rsidRPr="00301879">
        <w:rPr>
          <w:b w:val="0"/>
          <w:noProof/>
        </w:rPr>
        <w:tab/>
      </w:r>
      <w:r w:rsidR="00BF2DBD" w:rsidRPr="00301879">
        <w:rPr>
          <w:b w:val="0"/>
          <w:noProof/>
        </w:rPr>
        <w:fldChar w:fldCharType="begin"/>
      </w:r>
      <w:r w:rsidRPr="00301879">
        <w:rPr>
          <w:b w:val="0"/>
          <w:noProof/>
        </w:rPr>
        <w:instrText xml:space="preserve"> PAGEREF _Toc368296486 \h </w:instrText>
      </w:r>
      <w:r w:rsidR="00BF2DBD" w:rsidRPr="00301879">
        <w:rPr>
          <w:b w:val="0"/>
          <w:noProof/>
        </w:rPr>
      </w:r>
      <w:r w:rsidR="00BF2DBD" w:rsidRPr="00301879">
        <w:rPr>
          <w:b w:val="0"/>
          <w:noProof/>
        </w:rPr>
        <w:fldChar w:fldCharType="separate"/>
      </w:r>
      <w:r w:rsidR="00F65ACD">
        <w:rPr>
          <w:b w:val="0"/>
          <w:noProof/>
        </w:rPr>
        <w:t>3</w:t>
      </w:r>
      <w:r w:rsidR="00BF2DBD" w:rsidRPr="00301879">
        <w:rPr>
          <w:b w:val="0"/>
          <w:noProof/>
        </w:rPr>
        <w:fldChar w:fldCharType="end"/>
      </w:r>
    </w:p>
    <w:p w14:paraId="42BBE6E0" w14:textId="77777777" w:rsidR="00C40B3D" w:rsidRDefault="00BF2DBD" w:rsidP="00301879">
      <w:pPr>
        <w:widowControl w:val="0"/>
        <w:tabs>
          <w:tab w:val="left" w:pos="360"/>
          <w:tab w:val="left" w:pos="990"/>
          <w:tab w:val="left" w:pos="11520"/>
        </w:tabs>
        <w:spacing w:before="120" w:beforeAutospacing="0" w:after="120" w:afterAutospacing="0"/>
        <w:ind w:left="0" w:right="9"/>
        <w:jc w:val="both"/>
        <w:rPr>
          <w:lang w:eastAsia="ja-JP"/>
        </w:rPr>
      </w:pPr>
      <w:r w:rsidRPr="00301879">
        <w:rPr>
          <w:lang w:val="en-GB"/>
        </w:rPr>
        <w:fldChar w:fldCharType="end"/>
      </w:r>
    </w:p>
    <w:p w14:paraId="3D94ED9A" w14:textId="77777777" w:rsidR="00BE3541" w:rsidRDefault="00BE3541" w:rsidP="00C1256C">
      <w:pPr>
        <w:pStyle w:val="Heading1"/>
        <w:widowControl w:val="0"/>
        <w:tabs>
          <w:tab w:val="clear" w:pos="432"/>
          <w:tab w:val="num" w:pos="900"/>
        </w:tabs>
        <w:ind w:left="900" w:right="9" w:hanging="900"/>
        <w:jc w:val="both"/>
        <w:sectPr w:rsidR="00BE3541" w:rsidSect="00C1256C">
          <w:headerReference w:type="default" r:id="rId10"/>
          <w:footerReference w:type="default" r:id="rId11"/>
          <w:type w:val="nextColumn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41542886"/>
      <w:bookmarkStart w:id="1" w:name="_Toc54775543"/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Start w:id="8" w:name="_Toc456598586"/>
      <w:bookmarkStart w:id="9" w:name="_Toc504442098"/>
      <w:bookmarkStart w:id="10" w:name="_Toc22120997"/>
      <w:bookmarkStart w:id="11" w:name="_Toc24188146"/>
    </w:p>
    <w:p w14:paraId="156BF8B3" w14:textId="77777777" w:rsidR="00921C90" w:rsidRPr="00BD3B0C" w:rsidRDefault="00C40B3D" w:rsidP="00C1256C">
      <w:pPr>
        <w:pStyle w:val="Heading1"/>
        <w:widowControl w:val="0"/>
        <w:tabs>
          <w:tab w:val="clear" w:pos="432"/>
          <w:tab w:val="num" w:pos="900"/>
        </w:tabs>
        <w:ind w:left="900" w:right="9" w:hanging="900"/>
        <w:jc w:val="both"/>
      </w:pPr>
      <w:bookmarkStart w:id="12" w:name="_Toc368296462"/>
      <w:r w:rsidRPr="00BD3B0C">
        <w:lastRenderedPageBreak/>
        <w:t>Introduction</w:t>
      </w:r>
      <w:bookmarkEnd w:id="0"/>
      <w:bookmarkEnd w:id="1"/>
      <w:bookmarkEnd w:id="12"/>
    </w:p>
    <w:p w14:paraId="6A30B701" w14:textId="768564FC" w:rsidR="00921C90" w:rsidRDefault="00C40B3D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68296463"/>
      <w: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76800D08" w14:textId="62B870E7" w:rsidR="00EC68C4" w:rsidRPr="00EC68C4" w:rsidRDefault="00EC68C4" w:rsidP="00EC68C4">
      <w:r>
        <w:t>Class Design can make reader easy to understand the system general and know about how can the procedure run</w:t>
      </w:r>
    </w:p>
    <w:p w14:paraId="5EB311DE" w14:textId="77777777" w:rsidR="00C40B3D" w:rsidRDefault="00C40B3D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  <w:rPr>
          <w:lang w:eastAsia="ja-JP"/>
        </w:rPr>
      </w:pPr>
      <w:bookmarkStart w:id="21" w:name="_Toc39028747"/>
      <w:bookmarkStart w:id="22" w:name="_Toc41542889"/>
      <w:bookmarkStart w:id="23" w:name="_Toc54775545"/>
      <w:bookmarkStart w:id="24" w:name="_Toc368296464"/>
      <w:bookmarkStart w:id="25" w:name="_Toc521150199"/>
      <w:bookmarkStart w:id="26" w:name="_Toc38257133"/>
      <w:bookmarkStart w:id="27" w:name="_Toc456598589"/>
      <w:bookmarkEnd w:id="20"/>
      <w:r>
        <w:t xml:space="preserve">Definitions, Acronyms and </w:t>
      </w:r>
      <w:bookmarkEnd w:id="21"/>
      <w:r>
        <w:t>Abbreviations</w:t>
      </w:r>
      <w:bookmarkEnd w:id="22"/>
      <w:bookmarkEnd w:id="23"/>
      <w:bookmarkEnd w:id="24"/>
    </w:p>
    <w:tbl>
      <w:tblPr>
        <w:tblW w:w="86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610"/>
        <w:gridCol w:w="4050"/>
      </w:tblGrid>
      <w:tr w:rsidR="00C40B3D" w:rsidRPr="00EE297F" w14:paraId="3DF93B04" w14:textId="77777777" w:rsidTr="00CA2017">
        <w:tc>
          <w:tcPr>
            <w:tcW w:w="1980" w:type="dxa"/>
            <w:shd w:val="clear" w:color="auto" w:fill="FFE8E1"/>
          </w:tcPr>
          <w:p w14:paraId="16C14ABE" w14:textId="6ABAF71D" w:rsidR="00C40B3D" w:rsidRPr="00EE297F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2610" w:type="dxa"/>
            <w:shd w:val="clear" w:color="auto" w:fill="FFE8E1"/>
          </w:tcPr>
          <w:p w14:paraId="105D0D61" w14:textId="48FE9C32" w:rsidR="00C40B3D" w:rsidRPr="00EE297F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4050" w:type="dxa"/>
            <w:shd w:val="clear" w:color="auto" w:fill="FFE8E1"/>
          </w:tcPr>
          <w:p w14:paraId="5CD6F81C" w14:textId="58D04547" w:rsidR="00C40B3D" w:rsidRPr="00EE297F" w:rsidRDefault="00C40B3D" w:rsidP="00C1256C">
            <w:pPr>
              <w:widowControl w:val="0"/>
              <w:spacing w:before="80" w:beforeAutospacing="0" w:after="80" w:afterAutospacing="0"/>
              <w:ind w:left="72" w:right="9"/>
              <w:jc w:val="both"/>
              <w:rPr>
                <w:b/>
              </w:rPr>
            </w:pPr>
          </w:p>
        </w:tc>
      </w:tr>
      <w:tr w:rsidR="00C40B3D" w:rsidRPr="00252631" w14:paraId="32FA306E" w14:textId="77777777" w:rsidTr="00CA2017">
        <w:tc>
          <w:tcPr>
            <w:tcW w:w="1980" w:type="dxa"/>
          </w:tcPr>
          <w:p w14:paraId="1D59D110" w14:textId="288234BF" w:rsidR="00C40B3D" w:rsidRPr="00252631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610" w:type="dxa"/>
          </w:tcPr>
          <w:p w14:paraId="19B606AA" w14:textId="1F0F4978" w:rsidR="00C40B3D" w:rsidRPr="00252631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4050" w:type="dxa"/>
          </w:tcPr>
          <w:p w14:paraId="772A75E8" w14:textId="21A70248" w:rsidR="00C40B3D" w:rsidRPr="00252631" w:rsidRDefault="00C40B3D" w:rsidP="00C1256C">
            <w:pPr>
              <w:widowControl w:val="0"/>
              <w:spacing w:before="80" w:beforeAutospacing="0" w:after="80" w:afterAutospacing="0"/>
              <w:ind w:left="72" w:right="9"/>
              <w:jc w:val="both"/>
            </w:pPr>
          </w:p>
        </w:tc>
      </w:tr>
      <w:tr w:rsidR="00C40B3D" w:rsidRPr="00252631" w14:paraId="3E2826A6" w14:textId="77777777" w:rsidTr="00CA2017">
        <w:tc>
          <w:tcPr>
            <w:tcW w:w="1980" w:type="dxa"/>
          </w:tcPr>
          <w:p w14:paraId="4320BC36" w14:textId="39EB21C7" w:rsidR="00C40B3D" w:rsidRPr="00252631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610" w:type="dxa"/>
          </w:tcPr>
          <w:p w14:paraId="59E12BB2" w14:textId="58687205" w:rsidR="00C40B3D" w:rsidRPr="00252631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4050" w:type="dxa"/>
          </w:tcPr>
          <w:p w14:paraId="2E5641D4" w14:textId="262E470D" w:rsidR="00C40B3D" w:rsidRPr="00252631" w:rsidRDefault="00C40B3D" w:rsidP="00C1256C">
            <w:pPr>
              <w:widowControl w:val="0"/>
              <w:spacing w:before="80" w:beforeAutospacing="0" w:after="80" w:afterAutospacing="0"/>
              <w:ind w:left="72" w:right="9"/>
              <w:jc w:val="both"/>
            </w:pPr>
          </w:p>
        </w:tc>
      </w:tr>
      <w:tr w:rsidR="00C40B3D" w:rsidRPr="00252631" w14:paraId="2C543411" w14:textId="77777777" w:rsidTr="00CA2017">
        <w:tc>
          <w:tcPr>
            <w:tcW w:w="1980" w:type="dxa"/>
          </w:tcPr>
          <w:p w14:paraId="255F96D5" w14:textId="23ED7F65" w:rsidR="00C40B3D" w:rsidRPr="00252631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610" w:type="dxa"/>
          </w:tcPr>
          <w:p w14:paraId="5F2A2BC4" w14:textId="7DF7BBD3" w:rsidR="00C40B3D" w:rsidRPr="00252631" w:rsidRDefault="00C40B3D" w:rsidP="00C1256C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4050" w:type="dxa"/>
          </w:tcPr>
          <w:p w14:paraId="6FDDD57E" w14:textId="0C7BA1B8" w:rsidR="00C40B3D" w:rsidRPr="00252631" w:rsidRDefault="00C40B3D" w:rsidP="00C1256C">
            <w:pPr>
              <w:widowControl w:val="0"/>
              <w:spacing w:before="80" w:beforeAutospacing="0" w:after="80" w:afterAutospacing="0"/>
              <w:ind w:left="72" w:right="9"/>
              <w:jc w:val="both"/>
            </w:pPr>
          </w:p>
        </w:tc>
      </w:tr>
    </w:tbl>
    <w:p w14:paraId="355E3C3B" w14:textId="77777777" w:rsidR="00C40B3D" w:rsidRDefault="00387AB3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</w:pPr>
      <w:bookmarkStart w:id="28" w:name="_Toc368296465"/>
      <w:r>
        <w:t>Standards and Conventions</w:t>
      </w:r>
      <w:bookmarkEnd w:id="28"/>
    </w:p>
    <w:p w14:paraId="3B7FBDD0" w14:textId="77777777" w:rsidR="00387AB3" w:rsidRPr="00387AB3" w:rsidRDefault="00387AB3" w:rsidP="00C1256C">
      <w:pPr>
        <w:pStyle w:val="Heading2"/>
        <w:widowControl w:val="0"/>
        <w:tabs>
          <w:tab w:val="clear" w:pos="576"/>
          <w:tab w:val="num" w:pos="1080"/>
        </w:tabs>
        <w:ind w:left="1080" w:right="9" w:hanging="900"/>
        <w:jc w:val="both"/>
      </w:pPr>
      <w:bookmarkStart w:id="29" w:name="_Toc368296466"/>
      <w:r>
        <w:t>References</w:t>
      </w:r>
      <w:bookmarkEnd w:id="29"/>
    </w:p>
    <w:p w14:paraId="2F452600" w14:textId="1A88D37A" w:rsidR="00C40B3D" w:rsidRDefault="00C40B3D" w:rsidP="000D0828">
      <w:pPr>
        <w:pStyle w:val="Heading2"/>
        <w:widowControl w:val="0"/>
        <w:tabs>
          <w:tab w:val="clear" w:pos="576"/>
          <w:tab w:val="num" w:pos="1080"/>
        </w:tabs>
        <w:ind w:left="1080" w:right="9" w:hanging="900"/>
        <w:jc w:val="both"/>
      </w:pPr>
      <w:bookmarkStart w:id="30" w:name="_Toc41542891"/>
      <w:bookmarkStart w:id="31" w:name="_Toc54775547"/>
      <w:bookmarkStart w:id="32" w:name="_Toc368296467"/>
      <w:bookmarkStart w:id="33" w:name="_Toc504442101"/>
      <w:bookmarkEnd w:id="25"/>
      <w:bookmarkEnd w:id="26"/>
      <w:r>
        <w:t>Overview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27"/>
      <w:bookmarkEnd w:id="30"/>
      <w:bookmarkEnd w:id="31"/>
      <w:bookmarkEnd w:id="32"/>
      <w:bookmarkEnd w:id="33"/>
    </w:p>
    <w:p w14:paraId="7D1DF4E0" w14:textId="77777777" w:rsidR="00B57AFE" w:rsidRDefault="000D0828" w:rsidP="00A608C1">
      <w:pPr>
        <w:pStyle w:val="ListParagraph"/>
        <w:numPr>
          <w:ilvl w:val="0"/>
          <w:numId w:val="27"/>
        </w:numPr>
      </w:pPr>
      <w:r>
        <w:t xml:space="preserve">We </w:t>
      </w:r>
      <w:r w:rsidR="00B57AFE">
        <w:t xml:space="preserve">have salesman class to </w:t>
      </w:r>
      <w:r w:rsidR="00B57AFE">
        <w:t>save the data of identify</w:t>
      </w:r>
      <w:r w:rsidR="00B57AFE">
        <w:t xml:space="preserve"> of them.</w:t>
      </w:r>
    </w:p>
    <w:p w14:paraId="0E25B395" w14:textId="38020F4F" w:rsidR="000D0828" w:rsidRDefault="00B57AFE" w:rsidP="00A608C1">
      <w:pPr>
        <w:pStyle w:val="ListParagraph"/>
        <w:numPr>
          <w:ilvl w:val="0"/>
          <w:numId w:val="27"/>
        </w:numPr>
      </w:pPr>
      <w:r>
        <w:t>Change class to</w:t>
      </w:r>
      <w:r>
        <w:t xml:space="preserve"> save the dateChange and actionType when salesman check the product</w:t>
      </w:r>
    </w:p>
    <w:p w14:paraId="479E7EB8" w14:textId="7A2AA4EC" w:rsidR="00B57AFE" w:rsidRDefault="00B57AFE" w:rsidP="00A608C1">
      <w:pPr>
        <w:pStyle w:val="ListParagraph"/>
        <w:numPr>
          <w:ilvl w:val="0"/>
          <w:numId w:val="27"/>
        </w:numPr>
      </w:pPr>
      <w:r>
        <w:t xml:space="preserve">Account class to </w:t>
      </w:r>
      <w:r>
        <w:t>create and check the account</w:t>
      </w:r>
    </w:p>
    <w:p w14:paraId="5105F7C8" w14:textId="77341F48" w:rsidR="00B57AFE" w:rsidRDefault="00B57AFE" w:rsidP="00A608C1">
      <w:pPr>
        <w:pStyle w:val="ListParagraph"/>
        <w:numPr>
          <w:ilvl w:val="0"/>
          <w:numId w:val="27"/>
        </w:numPr>
      </w:pPr>
      <w:r>
        <w:t xml:space="preserve">Approve class to </w:t>
      </w:r>
      <w:r>
        <w:t>save the dateApprove when salesman check the orders</w:t>
      </w:r>
    </w:p>
    <w:p w14:paraId="48E42443" w14:textId="257EF88D" w:rsidR="00B57AFE" w:rsidRDefault="00B57AFE" w:rsidP="00A608C1">
      <w:pPr>
        <w:pStyle w:val="ListParagraph"/>
        <w:numPr>
          <w:ilvl w:val="0"/>
          <w:numId w:val="27"/>
        </w:numPr>
      </w:pPr>
      <w:r>
        <w:t xml:space="preserve">Customer class to </w:t>
      </w:r>
      <w:r>
        <w:t>save the data of identify</w:t>
      </w:r>
      <w:r>
        <w:t xml:space="preserve"> of customer fill in the orders</w:t>
      </w:r>
    </w:p>
    <w:p w14:paraId="13120E0B" w14:textId="03FAA2D7" w:rsidR="00B57AFE" w:rsidRDefault="00B57AFE" w:rsidP="00A608C1">
      <w:pPr>
        <w:pStyle w:val="ListParagraph"/>
        <w:numPr>
          <w:ilvl w:val="0"/>
          <w:numId w:val="27"/>
        </w:numPr>
      </w:pPr>
      <w:r>
        <w:t xml:space="preserve">Orders class to </w:t>
      </w:r>
      <w:r>
        <w:t>save the data of the orders when customer order the product</w:t>
      </w:r>
    </w:p>
    <w:p w14:paraId="4145C1FC" w14:textId="512DB3AB" w:rsidR="00B57AFE" w:rsidRPr="00AE2D18" w:rsidRDefault="00B57AFE" w:rsidP="00A608C1">
      <w:pPr>
        <w:pStyle w:val="ListParagraph"/>
        <w:numPr>
          <w:ilvl w:val="0"/>
          <w:numId w:val="27"/>
        </w:numPr>
      </w:pPr>
      <w:r w:rsidRPr="00AE2D18">
        <w:lastRenderedPageBreak/>
        <w:t xml:space="preserve">Product class to </w:t>
      </w:r>
      <w:r w:rsidRPr="00AE2D18">
        <w:t>save the date of the product</w:t>
      </w:r>
    </w:p>
    <w:p w14:paraId="61528DC5" w14:textId="35C18136" w:rsidR="00B57AFE" w:rsidRPr="00AE2D18" w:rsidRDefault="00B57AFE" w:rsidP="00A608C1">
      <w:pPr>
        <w:pStyle w:val="ListParagraph"/>
        <w:numPr>
          <w:ilvl w:val="0"/>
          <w:numId w:val="27"/>
        </w:numPr>
      </w:pPr>
      <w:r w:rsidRPr="00AE2D18">
        <w:t>Cart class to</w:t>
      </w:r>
      <w:r w:rsidR="00AE2D18" w:rsidRPr="00AE2D18">
        <w:t xml:space="preserve"> </w:t>
      </w:r>
      <w:r w:rsidR="00AE2D18" w:rsidRPr="00AE2D18">
        <w:t>save the id of cart when the customer put the product to the cart</w:t>
      </w:r>
    </w:p>
    <w:p w14:paraId="5B86CA7C" w14:textId="0400D9F7" w:rsidR="00AE2D18" w:rsidRDefault="00AE2D18" w:rsidP="00A608C1">
      <w:pPr>
        <w:pStyle w:val="ListParagraph"/>
        <w:numPr>
          <w:ilvl w:val="0"/>
          <w:numId w:val="27"/>
        </w:numPr>
      </w:pPr>
      <w:r w:rsidRPr="00AE2D18">
        <w:t>Manufacture class</w:t>
      </w:r>
      <w:r>
        <w:t xml:space="preserve"> to </w:t>
      </w:r>
      <w:r>
        <w:t>save the date of manufacture, where the store buy product</w:t>
      </w:r>
    </w:p>
    <w:p w14:paraId="2FB69C8B" w14:textId="421EC443" w:rsidR="00AE2D18" w:rsidRDefault="00AE2D18" w:rsidP="00A608C1">
      <w:pPr>
        <w:pStyle w:val="ListParagraph"/>
        <w:numPr>
          <w:ilvl w:val="0"/>
          <w:numId w:val="27"/>
        </w:numPr>
      </w:pPr>
      <w:r>
        <w:t>Has(Cart -&gt; Orders)</w:t>
      </w:r>
      <w:r>
        <w:t xml:space="preserve"> to </w:t>
      </w:r>
      <w:r>
        <w:t>save the transportation method, which client want to delivery</w:t>
      </w:r>
    </w:p>
    <w:p w14:paraId="469455CC" w14:textId="4F1FE736" w:rsidR="00AE2D18" w:rsidRPr="00AE2D18" w:rsidRDefault="00AE2D18" w:rsidP="00A608C1">
      <w:pPr>
        <w:pStyle w:val="ListParagraph"/>
        <w:numPr>
          <w:ilvl w:val="0"/>
          <w:numId w:val="27"/>
        </w:numPr>
      </w:pPr>
      <w:r>
        <w:t>Has(Product -&gt; Cart)</w:t>
      </w:r>
      <w:r>
        <w:t xml:space="preserve"> to </w:t>
      </w:r>
      <w:r>
        <w:t>count the product in cart</w:t>
      </w:r>
    </w:p>
    <w:p w14:paraId="0ACF9B41" w14:textId="77777777" w:rsidR="00C40B3D" w:rsidRPr="00C610EC" w:rsidRDefault="00C40B3D" w:rsidP="00C1256C">
      <w:pPr>
        <w:pStyle w:val="Heading1"/>
        <w:widowControl w:val="0"/>
        <w:tabs>
          <w:tab w:val="clear" w:pos="432"/>
          <w:tab w:val="num" w:pos="900"/>
        </w:tabs>
        <w:spacing w:before="100" w:after="100"/>
        <w:ind w:left="900" w:right="9" w:hanging="900"/>
        <w:jc w:val="both"/>
        <w:rPr>
          <w:b w:val="0"/>
          <w:color w:val="800000"/>
          <w:sz w:val="24"/>
          <w:szCs w:val="24"/>
        </w:rPr>
      </w:pPr>
      <w:bookmarkStart w:id="34" w:name="_Toc368296468"/>
      <w:r w:rsidRPr="00C610EC">
        <w:rPr>
          <w:rFonts w:hint="eastAsia"/>
        </w:rPr>
        <w:lastRenderedPageBreak/>
        <w:t>COMMON package and mechanism</w:t>
      </w:r>
      <w:bookmarkEnd w:id="34"/>
    </w:p>
    <w:p w14:paraId="5983CA81" w14:textId="77777777" w:rsidR="00C40B3D" w:rsidRDefault="00C40B3D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</w:pPr>
      <w:bookmarkStart w:id="35" w:name="_Toc368296469"/>
      <w:r>
        <w:rPr>
          <w:rFonts w:hint="eastAsia"/>
        </w:rPr>
        <w:t>Common package</w:t>
      </w:r>
      <w:bookmarkEnd w:id="35"/>
    </w:p>
    <w:p w14:paraId="077BD8BD" w14:textId="67FFDEA7" w:rsidR="00C40B3D" w:rsidRDefault="00C40B3D" w:rsidP="000D0828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</w:pPr>
      <w:bookmarkStart w:id="36" w:name="_Toc368296470"/>
      <w:r>
        <w:rPr>
          <w:rFonts w:hint="eastAsia"/>
          <w:lang w:eastAsia="ja-JP"/>
        </w:rPr>
        <w:t>Class diagram</w:t>
      </w:r>
      <w:bookmarkEnd w:id="36"/>
    </w:p>
    <w:tbl>
      <w:tblPr>
        <w:tblW w:w="4603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4249"/>
        <w:gridCol w:w="7798"/>
      </w:tblGrid>
      <w:tr w:rsidR="00C40B3D" w:rsidRPr="00EE297F" w14:paraId="69FACFF5" w14:textId="77777777" w:rsidTr="00096A6B">
        <w:tc>
          <w:tcPr>
            <w:tcW w:w="794" w:type="dxa"/>
            <w:shd w:val="clear" w:color="auto" w:fill="FFE8E1"/>
          </w:tcPr>
          <w:p w14:paraId="3536803C" w14:textId="77777777" w:rsidR="00C40B3D" w:rsidRPr="00EE297F" w:rsidRDefault="00C40B3D" w:rsidP="00C1256C">
            <w:pPr>
              <w:widowControl w:val="0"/>
              <w:spacing w:before="80" w:beforeAutospacing="0" w:after="80" w:afterAutospacing="0"/>
              <w:ind w:left="0" w:right="9"/>
              <w:rPr>
                <w:b/>
              </w:rPr>
            </w:pPr>
            <w:r w:rsidRPr="00EE297F">
              <w:rPr>
                <w:rFonts w:hint="eastAsia"/>
                <w:b/>
              </w:rPr>
              <w:t>No</w:t>
            </w:r>
          </w:p>
        </w:tc>
        <w:tc>
          <w:tcPr>
            <w:tcW w:w="4249" w:type="dxa"/>
            <w:shd w:val="clear" w:color="auto" w:fill="FFE8E1"/>
          </w:tcPr>
          <w:p w14:paraId="06E252C5" w14:textId="77777777" w:rsidR="00C40B3D" w:rsidRPr="00EE297F" w:rsidRDefault="00C40B3D" w:rsidP="00C1256C">
            <w:pPr>
              <w:widowControl w:val="0"/>
              <w:spacing w:before="80" w:beforeAutospacing="0" w:after="80" w:afterAutospacing="0"/>
              <w:ind w:left="0" w:right="9"/>
              <w:rPr>
                <w:b/>
              </w:rPr>
            </w:pPr>
            <w:r w:rsidRPr="00EE297F">
              <w:rPr>
                <w:rFonts w:hint="eastAsia"/>
                <w:b/>
              </w:rPr>
              <w:t>Class Name</w:t>
            </w:r>
          </w:p>
        </w:tc>
        <w:tc>
          <w:tcPr>
            <w:tcW w:w="7798" w:type="dxa"/>
            <w:shd w:val="clear" w:color="auto" w:fill="FFE8E1"/>
          </w:tcPr>
          <w:p w14:paraId="338E024B" w14:textId="77777777" w:rsidR="00C40B3D" w:rsidRPr="00EE297F" w:rsidRDefault="00C40B3D" w:rsidP="00C1256C">
            <w:pPr>
              <w:widowControl w:val="0"/>
              <w:spacing w:before="80" w:beforeAutospacing="0" w:after="80" w:afterAutospacing="0"/>
              <w:ind w:left="0" w:right="9"/>
              <w:rPr>
                <w:b/>
              </w:rPr>
            </w:pPr>
            <w:r w:rsidRPr="00EE297F">
              <w:rPr>
                <w:rFonts w:hint="eastAsia"/>
                <w:b/>
              </w:rPr>
              <w:t>Description</w:t>
            </w:r>
          </w:p>
        </w:tc>
      </w:tr>
      <w:tr w:rsidR="00C40B3D" w:rsidRPr="00460C97" w14:paraId="6A8C3D1F" w14:textId="77777777" w:rsidTr="00096A6B">
        <w:tc>
          <w:tcPr>
            <w:tcW w:w="794" w:type="dxa"/>
          </w:tcPr>
          <w:p w14:paraId="5608EC9A" w14:textId="77777777" w:rsidR="00C40B3D" w:rsidRPr="00460C97" w:rsidRDefault="00C40B3D" w:rsidP="00C1256C">
            <w:pPr>
              <w:widowControl w:val="0"/>
              <w:spacing w:before="80" w:beforeAutospacing="0" w:after="80" w:afterAutospacing="0"/>
              <w:ind w:left="0" w:right="9"/>
            </w:pPr>
            <w:r w:rsidRPr="00460C97">
              <w:rPr>
                <w:rFonts w:hint="eastAsia"/>
              </w:rPr>
              <w:t>01</w:t>
            </w:r>
          </w:p>
        </w:tc>
        <w:tc>
          <w:tcPr>
            <w:tcW w:w="4249" w:type="dxa"/>
          </w:tcPr>
          <w:p w14:paraId="2F69C0CA" w14:textId="29AC0D2F" w:rsidR="00C40B3D" w:rsidRPr="00460C97" w:rsidRDefault="000D0828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Salesman</w:t>
            </w:r>
          </w:p>
        </w:tc>
        <w:tc>
          <w:tcPr>
            <w:tcW w:w="7798" w:type="dxa"/>
          </w:tcPr>
          <w:p w14:paraId="0715CDFE" w14:textId="703FB622" w:rsidR="00C40B3D" w:rsidRPr="00460C97" w:rsidRDefault="001720E4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 xml:space="preserve">This class is use for salesman, who sale </w:t>
            </w:r>
            <w:r w:rsidR="00096A6B">
              <w:t>the product to save the data of identify</w:t>
            </w:r>
          </w:p>
        </w:tc>
      </w:tr>
      <w:tr w:rsidR="00153DF3" w:rsidRPr="00460C97" w14:paraId="22675C4C" w14:textId="77777777" w:rsidTr="00096A6B">
        <w:tc>
          <w:tcPr>
            <w:tcW w:w="794" w:type="dxa"/>
          </w:tcPr>
          <w:p w14:paraId="2111C2C7" w14:textId="77777777" w:rsidR="00153DF3" w:rsidRPr="00460C97" w:rsidRDefault="00153DF3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02</w:t>
            </w:r>
          </w:p>
        </w:tc>
        <w:tc>
          <w:tcPr>
            <w:tcW w:w="4249" w:type="dxa"/>
          </w:tcPr>
          <w:p w14:paraId="416A1114" w14:textId="2E9E8B35" w:rsidR="00153DF3" w:rsidRPr="00460C97" w:rsidRDefault="001720E4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Customer</w:t>
            </w:r>
          </w:p>
        </w:tc>
        <w:tc>
          <w:tcPr>
            <w:tcW w:w="7798" w:type="dxa"/>
          </w:tcPr>
          <w:p w14:paraId="1D1DFC5E" w14:textId="171745D6" w:rsidR="00153DF3" w:rsidRPr="00460C97" w:rsidRDefault="00096A6B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 xml:space="preserve">This class is use for customer, who buy the product, to save the data of identify </w:t>
            </w:r>
          </w:p>
        </w:tc>
      </w:tr>
      <w:tr w:rsidR="00153DF3" w:rsidRPr="00460C97" w14:paraId="1C1535FB" w14:textId="77777777" w:rsidTr="00096A6B">
        <w:tc>
          <w:tcPr>
            <w:tcW w:w="794" w:type="dxa"/>
          </w:tcPr>
          <w:p w14:paraId="724C8149" w14:textId="77777777" w:rsidR="00153DF3" w:rsidRPr="00460C97" w:rsidRDefault="00153DF3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03</w:t>
            </w:r>
          </w:p>
        </w:tc>
        <w:tc>
          <w:tcPr>
            <w:tcW w:w="4249" w:type="dxa"/>
          </w:tcPr>
          <w:p w14:paraId="7C08B7C4" w14:textId="6D728D83" w:rsidR="00153DF3" w:rsidRPr="00460C97" w:rsidRDefault="00096A6B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Account</w:t>
            </w:r>
          </w:p>
        </w:tc>
        <w:tc>
          <w:tcPr>
            <w:tcW w:w="7798" w:type="dxa"/>
          </w:tcPr>
          <w:p w14:paraId="757EC9EB" w14:textId="6BE456E2" w:rsidR="00153DF3" w:rsidRPr="00460C97" w:rsidRDefault="00096A6B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 xml:space="preserve">This class is use for create and check the account </w:t>
            </w:r>
          </w:p>
        </w:tc>
      </w:tr>
      <w:tr w:rsidR="00096A6B" w:rsidRPr="00460C97" w14:paraId="63F0404E" w14:textId="77777777" w:rsidTr="00096A6B">
        <w:tc>
          <w:tcPr>
            <w:tcW w:w="794" w:type="dxa"/>
          </w:tcPr>
          <w:p w14:paraId="7B3FC84A" w14:textId="2EF72B0A" w:rsidR="00096A6B" w:rsidRDefault="00096A6B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04</w:t>
            </w:r>
          </w:p>
        </w:tc>
        <w:tc>
          <w:tcPr>
            <w:tcW w:w="4249" w:type="dxa"/>
          </w:tcPr>
          <w:p w14:paraId="58F3B485" w14:textId="02E8AC04" w:rsidR="00096A6B" w:rsidRDefault="00096A6B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Approve</w:t>
            </w:r>
          </w:p>
        </w:tc>
        <w:tc>
          <w:tcPr>
            <w:tcW w:w="7798" w:type="dxa"/>
          </w:tcPr>
          <w:p w14:paraId="1861330D" w14:textId="41E6B42A" w:rsidR="00096A6B" w:rsidRDefault="00096A6B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This class is use for save the dateApprove when salesman check the orders</w:t>
            </w:r>
          </w:p>
        </w:tc>
      </w:tr>
      <w:tr w:rsidR="00096A6B" w:rsidRPr="00460C97" w14:paraId="1F206DA7" w14:textId="77777777" w:rsidTr="00096A6B">
        <w:tc>
          <w:tcPr>
            <w:tcW w:w="794" w:type="dxa"/>
          </w:tcPr>
          <w:p w14:paraId="1A42786C" w14:textId="4A2B4C3F" w:rsidR="00096A6B" w:rsidRDefault="00096A6B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05</w:t>
            </w:r>
          </w:p>
        </w:tc>
        <w:tc>
          <w:tcPr>
            <w:tcW w:w="4249" w:type="dxa"/>
          </w:tcPr>
          <w:p w14:paraId="03127EE9" w14:textId="7513F31E" w:rsidR="00096A6B" w:rsidRDefault="00096A6B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Orders</w:t>
            </w:r>
          </w:p>
        </w:tc>
        <w:tc>
          <w:tcPr>
            <w:tcW w:w="7798" w:type="dxa"/>
          </w:tcPr>
          <w:p w14:paraId="779B628B" w14:textId="038663FF" w:rsidR="00096A6B" w:rsidRDefault="00096A6B" w:rsidP="00C1256C">
            <w:pPr>
              <w:widowControl w:val="0"/>
              <w:spacing w:before="80" w:beforeAutospacing="0" w:after="80" w:afterAutospacing="0"/>
              <w:ind w:left="0" w:right="9"/>
            </w:pPr>
            <w:r>
              <w:t>This class is use for save the data of the orders when customer order the product</w:t>
            </w:r>
          </w:p>
        </w:tc>
      </w:tr>
      <w:tr w:rsidR="00096A6B" w:rsidRPr="00460C97" w14:paraId="1F6AC247" w14:textId="77777777" w:rsidTr="00096A6B">
        <w:tc>
          <w:tcPr>
            <w:tcW w:w="794" w:type="dxa"/>
          </w:tcPr>
          <w:p w14:paraId="0484D6CB" w14:textId="6293B677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06</w:t>
            </w:r>
          </w:p>
        </w:tc>
        <w:tc>
          <w:tcPr>
            <w:tcW w:w="4249" w:type="dxa"/>
          </w:tcPr>
          <w:p w14:paraId="7730D49A" w14:textId="6BAEE2DB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Change</w:t>
            </w:r>
          </w:p>
        </w:tc>
        <w:tc>
          <w:tcPr>
            <w:tcW w:w="7798" w:type="dxa"/>
          </w:tcPr>
          <w:p w14:paraId="27591441" w14:textId="59A8DC88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This class is use for save the date</w:t>
            </w:r>
            <w:r>
              <w:t>Change and actionType</w:t>
            </w:r>
            <w:r>
              <w:t xml:space="preserve"> when salesman check the </w:t>
            </w:r>
            <w:r>
              <w:t>product</w:t>
            </w:r>
          </w:p>
        </w:tc>
      </w:tr>
      <w:tr w:rsidR="00096A6B" w:rsidRPr="00460C97" w14:paraId="62C1C780" w14:textId="77777777" w:rsidTr="00096A6B">
        <w:tc>
          <w:tcPr>
            <w:tcW w:w="794" w:type="dxa"/>
          </w:tcPr>
          <w:p w14:paraId="5A90B430" w14:textId="1CC28155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07</w:t>
            </w:r>
          </w:p>
        </w:tc>
        <w:tc>
          <w:tcPr>
            <w:tcW w:w="4249" w:type="dxa"/>
          </w:tcPr>
          <w:p w14:paraId="7C5D8347" w14:textId="35D21C6C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Product</w:t>
            </w:r>
          </w:p>
        </w:tc>
        <w:tc>
          <w:tcPr>
            <w:tcW w:w="7798" w:type="dxa"/>
          </w:tcPr>
          <w:p w14:paraId="2A8245F0" w14:textId="5033BA09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This class is use for save the date</w:t>
            </w:r>
            <w:r>
              <w:t xml:space="preserve"> of the product</w:t>
            </w:r>
          </w:p>
        </w:tc>
      </w:tr>
      <w:tr w:rsidR="00096A6B" w:rsidRPr="00460C97" w14:paraId="0419C6B9" w14:textId="77777777" w:rsidTr="00096A6B">
        <w:tc>
          <w:tcPr>
            <w:tcW w:w="794" w:type="dxa"/>
          </w:tcPr>
          <w:p w14:paraId="6F212454" w14:textId="7A55CDDB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08</w:t>
            </w:r>
          </w:p>
        </w:tc>
        <w:tc>
          <w:tcPr>
            <w:tcW w:w="4249" w:type="dxa"/>
          </w:tcPr>
          <w:p w14:paraId="657B8B9F" w14:textId="621786C3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Cart</w:t>
            </w:r>
          </w:p>
        </w:tc>
        <w:tc>
          <w:tcPr>
            <w:tcW w:w="7798" w:type="dxa"/>
          </w:tcPr>
          <w:p w14:paraId="4FA83C2F" w14:textId="7F07F5DD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 xml:space="preserve">This class is use for save the </w:t>
            </w:r>
            <w:r>
              <w:t>id of cart when the customer put the product to the cart</w:t>
            </w:r>
          </w:p>
        </w:tc>
      </w:tr>
      <w:tr w:rsidR="00096A6B" w:rsidRPr="00460C97" w14:paraId="0C3EA88A" w14:textId="77777777" w:rsidTr="00096A6B">
        <w:tc>
          <w:tcPr>
            <w:tcW w:w="794" w:type="dxa"/>
          </w:tcPr>
          <w:p w14:paraId="18F197F3" w14:textId="3C972305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09</w:t>
            </w:r>
          </w:p>
        </w:tc>
        <w:tc>
          <w:tcPr>
            <w:tcW w:w="4249" w:type="dxa"/>
          </w:tcPr>
          <w:p w14:paraId="075EF95B" w14:textId="1583E030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Manufacture</w:t>
            </w:r>
          </w:p>
        </w:tc>
        <w:tc>
          <w:tcPr>
            <w:tcW w:w="7798" w:type="dxa"/>
          </w:tcPr>
          <w:p w14:paraId="6190D4C0" w14:textId="4C6DE841" w:rsidR="00096A6B" w:rsidRDefault="00096A6B" w:rsidP="00096A6B">
            <w:pPr>
              <w:widowControl w:val="0"/>
              <w:spacing w:before="80" w:beforeAutospacing="0" w:after="80" w:afterAutospacing="0"/>
              <w:ind w:left="0" w:right="9"/>
            </w:pPr>
            <w:r>
              <w:t>This class is use for save the date</w:t>
            </w:r>
            <w:r>
              <w:t xml:space="preserve"> of manufacture, wh</w:t>
            </w:r>
            <w:r w:rsidR="001D5E68">
              <w:t>ere the store buy product</w:t>
            </w:r>
          </w:p>
        </w:tc>
      </w:tr>
      <w:tr w:rsidR="001D5E68" w:rsidRPr="00460C97" w14:paraId="32097D05" w14:textId="77777777" w:rsidTr="00096A6B">
        <w:tc>
          <w:tcPr>
            <w:tcW w:w="794" w:type="dxa"/>
          </w:tcPr>
          <w:p w14:paraId="46191615" w14:textId="7EB4594A" w:rsidR="001D5E68" w:rsidRDefault="001D5E68" w:rsidP="001D5E68">
            <w:pPr>
              <w:widowControl w:val="0"/>
              <w:spacing w:before="80" w:beforeAutospacing="0" w:after="80" w:afterAutospacing="0"/>
              <w:ind w:left="0" w:right="9"/>
            </w:pPr>
            <w:r>
              <w:t>10</w:t>
            </w:r>
          </w:p>
        </w:tc>
        <w:tc>
          <w:tcPr>
            <w:tcW w:w="4249" w:type="dxa"/>
          </w:tcPr>
          <w:p w14:paraId="4B7103B0" w14:textId="5A2CAFB3" w:rsidR="001D5E68" w:rsidRDefault="001D5E68" w:rsidP="001D5E68">
            <w:pPr>
              <w:widowControl w:val="0"/>
              <w:spacing w:before="80" w:beforeAutospacing="0" w:after="80" w:afterAutospacing="0"/>
              <w:ind w:left="0" w:right="9"/>
            </w:pPr>
            <w:r>
              <w:t>Has(Cart -&gt; Orders)</w:t>
            </w:r>
          </w:p>
        </w:tc>
        <w:tc>
          <w:tcPr>
            <w:tcW w:w="7798" w:type="dxa"/>
          </w:tcPr>
          <w:p w14:paraId="49A74B88" w14:textId="10AB347D" w:rsidR="001D5E68" w:rsidRDefault="001D5E68" w:rsidP="001D5E68">
            <w:pPr>
              <w:widowControl w:val="0"/>
              <w:spacing w:before="80" w:beforeAutospacing="0" w:after="80" w:afterAutospacing="0"/>
              <w:ind w:left="0" w:right="9"/>
            </w:pPr>
            <w:r>
              <w:t xml:space="preserve">This class is use for save the </w:t>
            </w:r>
            <w:r>
              <w:t>transportation method, which client want to delivery</w:t>
            </w:r>
          </w:p>
        </w:tc>
      </w:tr>
      <w:tr w:rsidR="001D5E68" w:rsidRPr="00460C97" w14:paraId="404F9309" w14:textId="77777777" w:rsidTr="00096A6B">
        <w:tc>
          <w:tcPr>
            <w:tcW w:w="794" w:type="dxa"/>
          </w:tcPr>
          <w:p w14:paraId="27FB3548" w14:textId="751D9DBB" w:rsidR="001D5E68" w:rsidRDefault="001D5E68" w:rsidP="001D5E68">
            <w:pPr>
              <w:widowControl w:val="0"/>
              <w:spacing w:before="80" w:beforeAutospacing="0" w:after="80" w:afterAutospacing="0"/>
              <w:ind w:left="0" w:right="9"/>
            </w:pPr>
            <w:r>
              <w:t>11</w:t>
            </w:r>
          </w:p>
        </w:tc>
        <w:tc>
          <w:tcPr>
            <w:tcW w:w="4249" w:type="dxa"/>
          </w:tcPr>
          <w:p w14:paraId="6B37C4EC" w14:textId="32268E00" w:rsidR="001D5E68" w:rsidRDefault="001D5E68" w:rsidP="001D5E68">
            <w:pPr>
              <w:widowControl w:val="0"/>
              <w:spacing w:before="80" w:beforeAutospacing="0" w:after="80" w:afterAutospacing="0"/>
              <w:ind w:left="0" w:right="9"/>
            </w:pPr>
            <w:r>
              <w:t>Has(Product -&gt; Cart)</w:t>
            </w:r>
          </w:p>
        </w:tc>
        <w:tc>
          <w:tcPr>
            <w:tcW w:w="7798" w:type="dxa"/>
          </w:tcPr>
          <w:p w14:paraId="558A93A9" w14:textId="0E04309D" w:rsidR="001D5E68" w:rsidRDefault="001D5E68" w:rsidP="001D5E68">
            <w:pPr>
              <w:widowControl w:val="0"/>
              <w:spacing w:before="80" w:beforeAutospacing="0" w:after="80" w:afterAutospacing="0"/>
              <w:ind w:left="0" w:right="9"/>
            </w:pPr>
            <w:r>
              <w:t xml:space="preserve">This class is use for </w:t>
            </w:r>
            <w:r w:rsidR="00AE2D18">
              <w:t xml:space="preserve"> </w:t>
            </w:r>
          </w:p>
        </w:tc>
      </w:tr>
    </w:tbl>
    <w:p w14:paraId="74C4B087" w14:textId="6E1F28ED" w:rsidR="00C40B3D" w:rsidRDefault="001720E4" w:rsidP="00C1256C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  <w:rPr>
          <w:lang w:eastAsia="ja-JP"/>
        </w:rPr>
      </w:pPr>
      <w:bookmarkStart w:id="37" w:name="_Toc368296471"/>
      <w:r>
        <w:rPr>
          <w:lang w:eastAsia="ja-JP"/>
        </w:rPr>
        <w:lastRenderedPageBreak/>
        <w:t>Salesman</w:t>
      </w:r>
      <w:r w:rsidR="00C40B3D">
        <w:rPr>
          <w:rFonts w:hint="eastAsia"/>
          <w:lang w:eastAsia="ja-JP"/>
        </w:rPr>
        <w:t xml:space="preserve"> class</w:t>
      </w:r>
      <w:bookmarkEnd w:id="37"/>
    </w:p>
    <w:p w14:paraId="3C720EC6" w14:textId="1BD69A01" w:rsidR="008F5868" w:rsidRDefault="008F5868" w:rsidP="008F5868">
      <w:r>
        <w:t>S</w:t>
      </w:r>
      <w:r>
        <w:t>alesman class to save the data of identify of them.</w:t>
      </w:r>
    </w:p>
    <w:p w14:paraId="12DECA7E" w14:textId="2F3BFBDC" w:rsidR="008F5868" w:rsidRPr="008F5868" w:rsidRDefault="008F5868" w:rsidP="008F5868">
      <w:pPr>
        <w:pStyle w:val="ListParagraph"/>
        <w:numPr>
          <w:ilvl w:val="0"/>
          <w:numId w:val="27"/>
        </w:numPr>
      </w:pPr>
      <w:r>
        <w:rPr>
          <w:b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2295"/>
        <w:gridCol w:w="1027"/>
        <w:gridCol w:w="1702"/>
        <w:gridCol w:w="2292"/>
      </w:tblGrid>
      <w:tr w:rsidR="001720E4" w14:paraId="078BE1A1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94EA45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  <w:snapToGrid/>
              </w:rPr>
            </w:pPr>
            <w:r>
              <w:rPr>
                <w:b/>
              </w:rPr>
              <w:t>No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903793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54F1EF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7646CC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2AD25B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1FF0D6BE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874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561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5DE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9E4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None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82C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Private</w:t>
            </w:r>
          </w:p>
        </w:tc>
      </w:tr>
      <w:tr w:rsidR="001720E4" w14:paraId="18CDC254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0C7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279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province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8BE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9BD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None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C53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3D9C290D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CC1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2AF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street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A17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557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5EE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Public/ Static</w:t>
            </w:r>
          </w:p>
        </w:tc>
      </w:tr>
      <w:tr w:rsidR="001720E4" w14:paraId="75AC6F66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9CB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04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96E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district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495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1B0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54A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Public/ Static</w:t>
            </w:r>
          </w:p>
        </w:tc>
      </w:tr>
      <w:tr w:rsidR="001720E4" w14:paraId="4CC96F52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943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5CF7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phoneNum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B47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331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D3F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Public/ Static</w:t>
            </w:r>
          </w:p>
        </w:tc>
      </w:tr>
      <w:tr w:rsidR="001720E4" w14:paraId="0A35882F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718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06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58F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salesNum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6DB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070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99F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7533D4C4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1D8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07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D06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firstName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47B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8C0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8E8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Public/ Static</w:t>
            </w:r>
          </w:p>
        </w:tc>
      </w:tr>
      <w:tr w:rsidR="001720E4" w14:paraId="4110C62D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497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08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CB4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lastName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233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705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892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Public/ Static</w:t>
            </w:r>
          </w:p>
        </w:tc>
      </w:tr>
      <w:tr w:rsidR="001720E4" w14:paraId="445E1DD4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8AA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09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295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</w:pPr>
            <w:r>
              <w:t>birthDate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2A0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datetime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26B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None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A60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Public/ Static</w:t>
            </w:r>
          </w:p>
        </w:tc>
      </w:tr>
    </w:tbl>
    <w:p w14:paraId="69AB2C59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46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059"/>
        <w:gridCol w:w="7989"/>
      </w:tblGrid>
      <w:tr w:rsidR="001720E4" w14:paraId="40AB6FA1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6D1467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589584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10BE70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20E4" w14:paraId="4A4DC24C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5D2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F15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findProduct(key :string, product : Produtc)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5AF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This method is used </w:t>
            </w:r>
            <w:r>
              <w:rPr>
                <w:rStyle w:val="sac"/>
              </w:rPr>
              <w:t>for</w:t>
            </w:r>
            <w:r>
              <w:t xml:space="preserve"> salesman search product in </w:t>
            </w:r>
            <w:r>
              <w:rPr>
                <w:rStyle w:val="sac"/>
              </w:rPr>
              <w:t>the system</w:t>
            </w:r>
          </w:p>
        </w:tc>
      </w:tr>
      <w:tr w:rsidR="001720E4" w14:paraId="7103CFB3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AE2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187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viewInfo(key: string, product : Product) : </w:t>
            </w:r>
            <w:r>
              <w:lastRenderedPageBreak/>
              <w:t xml:space="preserve">void 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32B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lastRenderedPageBreak/>
              <w:t>This method is used for salesman see info product in the system.</w:t>
            </w:r>
          </w:p>
        </w:tc>
      </w:tr>
      <w:tr w:rsidR="001720E4" w14:paraId="0DA95E45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06D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D62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updateInfo(key: string,product : Product) : void 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2F3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Used for salesman update info of product in the system.</w:t>
            </w:r>
          </w:p>
        </w:tc>
      </w:tr>
      <w:tr w:rsidR="001720E4" w14:paraId="03830CCA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2D0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04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5FC3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addNewProduct(product : Product) : void 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D82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Used for salesman add a new product in the system.</w:t>
            </w:r>
          </w:p>
        </w:tc>
      </w:tr>
      <w:tr w:rsidR="001720E4" w14:paraId="4D2F69AB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52D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05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C81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deleteProducts(product : Product) : boolean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8AD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Used for salesman remove a product in the system.</w:t>
            </w:r>
          </w:p>
        </w:tc>
      </w:tr>
      <w:tr w:rsidR="001720E4" w14:paraId="597F48D6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9FD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06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937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viewReport() : void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0F0B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This method is used to view report.</w:t>
            </w:r>
          </w:p>
        </w:tc>
      </w:tr>
      <w:tr w:rsidR="001720E4" w14:paraId="65E053AA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27F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07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E9A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login(account : Account) 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702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Used for salesman login.</w:t>
            </w:r>
          </w:p>
        </w:tc>
      </w:tr>
      <w:tr w:rsidR="001720E4" w14:paraId="0228C500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8B0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08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94E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logout(account :  Account)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5A0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Used for salesman logout.</w:t>
            </w:r>
          </w:p>
        </w:tc>
      </w:tr>
      <w:tr w:rsidR="001720E4" w14:paraId="2258D96A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326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09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0D2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manageOrders(orders) : int 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CA0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This method used to manage the Orders.</w:t>
            </w:r>
          </w:p>
        </w:tc>
      </w:tr>
    </w:tbl>
    <w:p w14:paraId="459988CE" w14:textId="77777777" w:rsidR="001720E4" w:rsidRDefault="001720E4" w:rsidP="001720E4">
      <w:pPr>
        <w:pStyle w:val="Heading3"/>
        <w:widowControl w:val="0"/>
        <w:tabs>
          <w:tab w:val="clear" w:pos="720"/>
          <w:tab w:val="num" w:pos="900"/>
          <w:tab w:val="num" w:pos="990"/>
        </w:tabs>
        <w:snapToGrid w:val="0"/>
        <w:spacing w:beforeAutospacing="0" w:afterAutospacing="0"/>
        <w:ind w:left="900" w:right="9" w:hanging="630"/>
        <w:jc w:val="both"/>
        <w:rPr>
          <w:lang w:eastAsia="ja-JP"/>
        </w:rPr>
      </w:pPr>
      <w:r>
        <w:rPr>
          <w:lang w:eastAsia="ja-JP"/>
        </w:rPr>
        <w:t>Account class</w:t>
      </w:r>
    </w:p>
    <w:p w14:paraId="2E2223C0" w14:textId="2A8218CB" w:rsidR="001720E4" w:rsidRDefault="008F5868" w:rsidP="008F5868">
      <w:r>
        <w:t>Account class to create and check the account</w:t>
      </w:r>
    </w:p>
    <w:p w14:paraId="6EC23937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2295"/>
        <w:gridCol w:w="1027"/>
        <w:gridCol w:w="1702"/>
        <w:gridCol w:w="2292"/>
      </w:tblGrid>
      <w:tr w:rsidR="001720E4" w14:paraId="25A372F7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C19E33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82EDF7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93ED4C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A76CC4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A86EF9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00EF5E16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3D3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CF8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739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757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61F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5A8DD65C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102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2F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userName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22B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697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F40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05304870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02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FAF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passWord 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2D1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C6D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0CD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Public/ Static</w:t>
            </w:r>
          </w:p>
        </w:tc>
      </w:tr>
      <w:tr w:rsidR="001720E4" w14:paraId="25E02747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B57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04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B30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active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009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boolean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9F4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913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Public/ Static</w:t>
            </w:r>
          </w:p>
        </w:tc>
      </w:tr>
      <w:tr w:rsidR="001720E4" w14:paraId="08342BB7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940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lastRenderedPageBreak/>
              <w:t>05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A41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type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CE2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EF0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CE7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Public/ Static</w:t>
            </w:r>
          </w:p>
        </w:tc>
      </w:tr>
    </w:tbl>
    <w:p w14:paraId="547DB5AA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46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4317"/>
        <w:gridCol w:w="7730"/>
      </w:tblGrid>
      <w:tr w:rsidR="001720E4" w14:paraId="4E0C55D5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5AF1EB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A3A11C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0C9855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20E4" w14:paraId="1BE7D1E8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AB5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06A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</w:pPr>
            <w:r>
              <w:t>createAccount(username : string,password: string)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539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>This method used to create account.</w:t>
            </w:r>
          </w:p>
        </w:tc>
      </w:tr>
      <w:tr w:rsidR="001720E4" w14:paraId="1410DD59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6E5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4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2279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</w:pPr>
            <w:r>
              <w:t>checkAccount(sales: Salesmam, id int) : boolean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D53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t xml:space="preserve">This method used to check account </w:t>
            </w:r>
          </w:p>
        </w:tc>
      </w:tr>
    </w:tbl>
    <w:p w14:paraId="66084E4F" w14:textId="77777777" w:rsidR="001720E4" w:rsidRDefault="001720E4" w:rsidP="001720E4">
      <w:pPr>
        <w:pStyle w:val="Heading3"/>
        <w:widowControl w:val="0"/>
        <w:tabs>
          <w:tab w:val="clear" w:pos="720"/>
          <w:tab w:val="num" w:pos="900"/>
          <w:tab w:val="num" w:pos="990"/>
        </w:tabs>
        <w:snapToGrid w:val="0"/>
        <w:spacing w:beforeAutospacing="0" w:afterAutospacing="0"/>
        <w:ind w:left="900" w:right="9" w:hanging="630"/>
        <w:jc w:val="both"/>
        <w:rPr>
          <w:lang w:eastAsia="ja-JP"/>
        </w:rPr>
      </w:pPr>
      <w:r>
        <w:rPr>
          <w:lang w:eastAsia="ja-JP"/>
        </w:rPr>
        <w:t>Cart class</w:t>
      </w:r>
    </w:p>
    <w:p w14:paraId="0CEC2CF4" w14:textId="77777777" w:rsidR="008F5868" w:rsidRPr="00AE2D18" w:rsidRDefault="008F5868" w:rsidP="008F5868">
      <w:r w:rsidRPr="00AE2D18">
        <w:t>Cart class to save the id of cart when the customer put the product to the cart</w:t>
      </w:r>
    </w:p>
    <w:p w14:paraId="127092F7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2295"/>
        <w:gridCol w:w="1027"/>
        <w:gridCol w:w="1702"/>
        <w:gridCol w:w="2292"/>
      </w:tblGrid>
      <w:tr w:rsidR="001720E4" w14:paraId="4456A4BD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3C2C57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21EB88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F9AF44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699453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100520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7513BA18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BF3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E26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293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AAA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A9E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74465F66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121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FC3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totalPrice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925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BF1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D64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</w:tbl>
    <w:p w14:paraId="4AC6CFEE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46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059"/>
        <w:gridCol w:w="7989"/>
      </w:tblGrid>
      <w:tr w:rsidR="001720E4" w14:paraId="46D8D7A9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823AB5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B6FEB5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FA422D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20E4" w14:paraId="5C22E606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6548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624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 xml:space="preserve">totalPrice(price : int,product :int) : int 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660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Used to calculate the total price of the products.</w:t>
            </w:r>
          </w:p>
        </w:tc>
      </w:tr>
      <w:tr w:rsidR="001720E4" w14:paraId="6ED965B7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643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C13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EF7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</w:p>
        </w:tc>
      </w:tr>
    </w:tbl>
    <w:p w14:paraId="25200901" w14:textId="77777777" w:rsidR="001720E4" w:rsidRDefault="001720E4" w:rsidP="001720E4">
      <w:pPr>
        <w:pStyle w:val="Heading3"/>
        <w:widowControl w:val="0"/>
        <w:tabs>
          <w:tab w:val="clear" w:pos="720"/>
          <w:tab w:val="num" w:pos="900"/>
          <w:tab w:val="num" w:pos="990"/>
        </w:tabs>
        <w:snapToGrid w:val="0"/>
        <w:spacing w:beforeAutospacing="0" w:afterAutospacing="0"/>
        <w:ind w:left="900" w:right="9" w:hanging="630"/>
        <w:jc w:val="both"/>
        <w:rPr>
          <w:lang w:eastAsia="ja-JP"/>
        </w:rPr>
      </w:pPr>
      <w:r>
        <w:rPr>
          <w:lang w:eastAsia="ja-JP"/>
        </w:rPr>
        <w:lastRenderedPageBreak/>
        <w:t>Approve class</w:t>
      </w:r>
    </w:p>
    <w:p w14:paraId="582D54BE" w14:textId="77777777" w:rsidR="008F5868" w:rsidRDefault="008F5868" w:rsidP="008F5868">
      <w:r>
        <w:t>Approve class to save the dateApprove when salesman check the orders</w:t>
      </w:r>
    </w:p>
    <w:p w14:paraId="5E9FC453" w14:textId="4D5FB060" w:rsidR="001720E4" w:rsidRDefault="001720E4" w:rsidP="008F5868">
      <w:pPr>
        <w:pStyle w:val="ListParagraph"/>
        <w:numPr>
          <w:ilvl w:val="0"/>
          <w:numId w:val="27"/>
        </w:numPr>
        <w:rPr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2295"/>
        <w:gridCol w:w="1027"/>
        <w:gridCol w:w="1702"/>
        <w:gridCol w:w="2292"/>
      </w:tblGrid>
      <w:tr w:rsidR="001720E4" w14:paraId="6A080434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23B79F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EC211E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636A93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A06369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B69EF2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2C6D5C01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2DB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6B6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dateApprove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D81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datetime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880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4BB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</w:tbl>
    <w:p w14:paraId="7A6F6D9F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46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059"/>
        <w:gridCol w:w="7989"/>
      </w:tblGrid>
      <w:tr w:rsidR="001720E4" w14:paraId="568AF70D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FCD761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838C1B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46BCC5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20E4" w14:paraId="25777F71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989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F3A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321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&lt;brief description of method. can be one sentence tell what the method does&gt;</w:t>
            </w:r>
          </w:p>
        </w:tc>
      </w:tr>
    </w:tbl>
    <w:p w14:paraId="7460E405" w14:textId="77777777" w:rsidR="001720E4" w:rsidRDefault="001720E4" w:rsidP="001720E4">
      <w:pPr>
        <w:pStyle w:val="Heading3"/>
        <w:widowControl w:val="0"/>
        <w:tabs>
          <w:tab w:val="clear" w:pos="720"/>
          <w:tab w:val="num" w:pos="900"/>
          <w:tab w:val="num" w:pos="990"/>
        </w:tabs>
        <w:snapToGrid w:val="0"/>
        <w:spacing w:beforeAutospacing="0" w:afterAutospacing="0"/>
        <w:ind w:left="900" w:right="9" w:hanging="630"/>
        <w:jc w:val="both"/>
        <w:rPr>
          <w:lang w:eastAsia="ja-JP"/>
        </w:rPr>
      </w:pPr>
      <w:r>
        <w:rPr>
          <w:lang w:eastAsia="ja-JP"/>
        </w:rPr>
        <w:t>Change class</w:t>
      </w:r>
    </w:p>
    <w:p w14:paraId="1B0F6F41" w14:textId="77777777" w:rsidR="008F5868" w:rsidRDefault="008F5868" w:rsidP="008F5868">
      <w:r>
        <w:t>Change class to save the dateChange and actionType when salesman check the product</w:t>
      </w:r>
    </w:p>
    <w:p w14:paraId="7C4FA871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2295"/>
        <w:gridCol w:w="1027"/>
        <w:gridCol w:w="1702"/>
        <w:gridCol w:w="2292"/>
      </w:tblGrid>
      <w:tr w:rsidR="001720E4" w14:paraId="0145FE34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6FDF1A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72BB3F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2A4A61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18558A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3A7391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67924F60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B20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DB8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actionType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D51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4BB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711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6B8AAA4C" w14:textId="77777777" w:rsidTr="001720E4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15C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C4F7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dateChange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FF2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datetime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C8E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D75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</w:tbl>
    <w:p w14:paraId="41B41E52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46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059"/>
        <w:gridCol w:w="7989"/>
      </w:tblGrid>
      <w:tr w:rsidR="001720E4" w14:paraId="4E160CD0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5FBFB3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EE24FF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B238E4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20E4" w14:paraId="5C53F560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6B4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lastRenderedPageBreak/>
              <w:t>01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ED0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AB5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&lt;brief description of method. can be one sentence tell what the method does&gt;</w:t>
            </w:r>
          </w:p>
        </w:tc>
      </w:tr>
    </w:tbl>
    <w:p w14:paraId="1BF9517F" w14:textId="77777777" w:rsidR="001720E4" w:rsidRDefault="001720E4" w:rsidP="001720E4">
      <w:pPr>
        <w:pStyle w:val="ListParagraph"/>
        <w:spacing w:beforeAutospacing="0" w:afterAutospacing="0"/>
        <w:ind w:left="1656" w:right="9"/>
        <w:rPr>
          <w:i/>
        </w:rPr>
      </w:pPr>
    </w:p>
    <w:p w14:paraId="46B84503" w14:textId="77777777" w:rsidR="001720E4" w:rsidRDefault="001720E4" w:rsidP="001720E4">
      <w:pPr>
        <w:pStyle w:val="ListParagraph"/>
        <w:spacing w:beforeAutospacing="0" w:afterAutospacing="0"/>
        <w:ind w:left="1656" w:right="9"/>
        <w:rPr>
          <w:i/>
        </w:rPr>
      </w:pPr>
    </w:p>
    <w:p w14:paraId="263C4FB2" w14:textId="77777777" w:rsidR="001720E4" w:rsidRDefault="001720E4" w:rsidP="001720E4">
      <w:pPr>
        <w:pStyle w:val="Heading3"/>
        <w:tabs>
          <w:tab w:val="num" w:pos="990"/>
        </w:tabs>
        <w:snapToGrid w:val="0"/>
        <w:spacing w:after="100"/>
      </w:pPr>
      <w:r>
        <w:t>Product</w:t>
      </w:r>
    </w:p>
    <w:p w14:paraId="755BC40D" w14:textId="77777777" w:rsidR="008F5868" w:rsidRPr="00AE2D18" w:rsidRDefault="008F5868" w:rsidP="008F5868">
      <w:r w:rsidRPr="00AE2D18">
        <w:t>Product class to save the date of the product</w:t>
      </w:r>
    </w:p>
    <w:p w14:paraId="4EE26B84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293"/>
        <w:gridCol w:w="1029"/>
        <w:gridCol w:w="1702"/>
        <w:gridCol w:w="2290"/>
      </w:tblGrid>
      <w:tr w:rsidR="001720E4" w14:paraId="16745C6D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F437AC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ACAC7C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05E740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295475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3DED3E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66EDD233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7FB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593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3C4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D9D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DE7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01D678F3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CD3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676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name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279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F29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646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52EBF6E2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C37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872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description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876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DC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493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6CC83269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1A8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E85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price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EF6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DA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80F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1A56015D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C63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05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990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image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56B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8F8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824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4951125D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145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395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status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135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AF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C51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1F187705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56E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6D1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quantityInStock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88B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A6A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F88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</w:tbl>
    <w:p w14:paraId="089AB1F8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46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4258"/>
        <w:gridCol w:w="7786"/>
      </w:tblGrid>
      <w:tr w:rsidR="001720E4" w14:paraId="1E660003" w14:textId="77777777" w:rsidTr="001720E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1AA1E9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664096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6C9950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20E4" w14:paraId="313CA5B0" w14:textId="77777777" w:rsidTr="001720E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32D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C52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GetProductInfo(userType:int, keyWord:char)</w:t>
            </w:r>
          </w:p>
        </w:tc>
        <w:tc>
          <w:tcPr>
            <w:tcW w:w="7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B7C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This method is used to get product infomation</w:t>
            </w:r>
          </w:p>
        </w:tc>
      </w:tr>
    </w:tbl>
    <w:p w14:paraId="7EAD1A97" w14:textId="77777777" w:rsidR="001720E4" w:rsidRDefault="001720E4" w:rsidP="001720E4">
      <w:pPr>
        <w:pStyle w:val="ListParagraph"/>
        <w:spacing w:beforeAutospacing="0" w:afterAutospacing="0"/>
        <w:ind w:left="1656" w:right="9"/>
        <w:rPr>
          <w:i/>
        </w:rPr>
      </w:pPr>
    </w:p>
    <w:p w14:paraId="51E201E6" w14:textId="77777777" w:rsidR="001720E4" w:rsidRDefault="001720E4" w:rsidP="001720E4"/>
    <w:p w14:paraId="666FB5E2" w14:textId="77777777" w:rsidR="001720E4" w:rsidRDefault="001720E4" w:rsidP="001720E4">
      <w:pPr>
        <w:pStyle w:val="Heading3"/>
        <w:tabs>
          <w:tab w:val="num" w:pos="990"/>
        </w:tabs>
        <w:snapToGrid w:val="0"/>
        <w:spacing w:after="100"/>
      </w:pPr>
      <w:r>
        <w:t>Manufacture</w:t>
      </w:r>
    </w:p>
    <w:p w14:paraId="58499721" w14:textId="77777777" w:rsidR="008F5868" w:rsidRDefault="008F5868" w:rsidP="008F5868">
      <w:r w:rsidRPr="00AE2D18">
        <w:t>Manufacture class</w:t>
      </w:r>
      <w:r>
        <w:t xml:space="preserve"> to save the date of manufacture, where the store buy product</w:t>
      </w:r>
    </w:p>
    <w:p w14:paraId="6121683D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293"/>
        <w:gridCol w:w="1029"/>
        <w:gridCol w:w="1702"/>
        <w:gridCol w:w="2290"/>
      </w:tblGrid>
      <w:tr w:rsidR="001720E4" w14:paraId="75D36DB9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9A8DFD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EA0730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C6AB72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5012F8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98A330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2B98CA54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538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760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BA6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669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D41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3B81CCAD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6CD0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A7E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manufactureName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871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312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AC8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</w:tbl>
    <w:p w14:paraId="7D95EF92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46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059"/>
        <w:gridCol w:w="7989"/>
      </w:tblGrid>
      <w:tr w:rsidR="001720E4" w14:paraId="74879780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C14B55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17E9E6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18FCBB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20E4" w14:paraId="0B036773" w14:textId="77777777" w:rsidTr="001720E4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102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450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7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81A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&lt;brief description of method. can be one sentence tell what the method does&gt;</w:t>
            </w:r>
          </w:p>
        </w:tc>
      </w:tr>
    </w:tbl>
    <w:p w14:paraId="1CA450AA" w14:textId="77777777" w:rsidR="001720E4" w:rsidRDefault="001720E4" w:rsidP="001720E4">
      <w:pPr>
        <w:pStyle w:val="ListParagraph"/>
        <w:spacing w:beforeAutospacing="0" w:afterAutospacing="0"/>
        <w:ind w:left="1656" w:right="9"/>
        <w:rPr>
          <w:i/>
        </w:rPr>
      </w:pPr>
    </w:p>
    <w:p w14:paraId="66B751D6" w14:textId="77777777" w:rsidR="001720E4" w:rsidRDefault="001720E4" w:rsidP="001720E4"/>
    <w:p w14:paraId="21CB74E8" w14:textId="77777777" w:rsidR="001720E4" w:rsidRDefault="001720E4" w:rsidP="001720E4">
      <w:pPr>
        <w:pStyle w:val="Heading3"/>
        <w:tabs>
          <w:tab w:val="num" w:pos="990"/>
        </w:tabs>
        <w:snapToGrid w:val="0"/>
        <w:spacing w:after="100"/>
      </w:pPr>
      <w:r>
        <w:t>Customer</w:t>
      </w:r>
    </w:p>
    <w:p w14:paraId="3C7490A3" w14:textId="77777777" w:rsidR="008F5868" w:rsidRDefault="008F5868" w:rsidP="008F5868">
      <w:r>
        <w:t>Customer class to save the data of identify of customer fill in the orders</w:t>
      </w:r>
    </w:p>
    <w:p w14:paraId="53067588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293"/>
        <w:gridCol w:w="1029"/>
        <w:gridCol w:w="1702"/>
        <w:gridCol w:w="2290"/>
      </w:tblGrid>
      <w:tr w:rsidR="001720E4" w14:paraId="11A66196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9D7CB2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69994D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CEF2D9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EB4792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C99C1A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5BF76897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630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CB7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C92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DCF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3E0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18B6A5AB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49F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4BC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lastName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740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FCB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AE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4BC5C522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447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B38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firstName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A3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7A3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46D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29C8156D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8874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D95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birthdate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7B6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2E9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CFE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53ADCB3F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C7E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05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791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phoneNumber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BD4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16B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81F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74715309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21C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ACB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sex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48D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4D5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231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6198245E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76E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844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address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AAEB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95E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817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5AB2803C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133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08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585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street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6F5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string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90B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232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2DBB9953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5B5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09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B38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district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F78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A3B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A8D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50B33774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CEB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C40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city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660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0A9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FEF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</w:tbl>
    <w:p w14:paraId="06634D9D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46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4700"/>
        <w:gridCol w:w="7344"/>
      </w:tblGrid>
      <w:tr w:rsidR="001720E4" w14:paraId="7911400D" w14:textId="77777777" w:rsidTr="001720E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AA525C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CA7F1E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1F903B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20E4" w14:paraId="5A40F151" w14:textId="77777777" w:rsidTr="001720E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1D3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E55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AddProductIntoCart(productId: char, cartId:char)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6D8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This method is used for customer to add new product into cart</w:t>
            </w:r>
          </w:p>
        </w:tc>
      </w:tr>
      <w:tr w:rsidR="001720E4" w14:paraId="7FCD5A4C" w14:textId="77777777" w:rsidTr="001720E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946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32E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Order(cartId:char)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278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This method is used for customer to order</w:t>
            </w:r>
          </w:p>
        </w:tc>
      </w:tr>
    </w:tbl>
    <w:p w14:paraId="040E1F08" w14:textId="77777777" w:rsidR="001720E4" w:rsidRDefault="001720E4" w:rsidP="001720E4">
      <w:pPr>
        <w:pStyle w:val="Heading3"/>
        <w:tabs>
          <w:tab w:val="num" w:pos="990"/>
        </w:tabs>
        <w:snapToGrid w:val="0"/>
        <w:spacing w:after="100"/>
      </w:pPr>
      <w:r>
        <w:t>Order class</w:t>
      </w:r>
    </w:p>
    <w:p w14:paraId="3830A3EA" w14:textId="77777777" w:rsidR="008F5868" w:rsidRDefault="008F5868" w:rsidP="008F5868">
      <w:r>
        <w:t>Orders class to save the data of the orders when customer order the product</w:t>
      </w:r>
    </w:p>
    <w:p w14:paraId="3D08DD7B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lastRenderedPageBreak/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293"/>
        <w:gridCol w:w="1029"/>
        <w:gridCol w:w="1702"/>
        <w:gridCol w:w="2290"/>
      </w:tblGrid>
      <w:tr w:rsidR="001720E4" w14:paraId="5BA908FA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825856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27AE84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02EBAC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BC1027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46879D4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20000B0B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F66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316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id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08B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912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6E2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010C7F3A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6EA7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C55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ordersNumber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C885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A0E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D9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0DDFE2A6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79F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03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8EF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ordersDate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830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date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58D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4F7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  <w:tr w:rsidR="001720E4" w14:paraId="212A87F6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C05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834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status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3BC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92C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A7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</w:tbl>
    <w:p w14:paraId="77AEA714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Methods</w:t>
      </w:r>
    </w:p>
    <w:tbl>
      <w:tblPr>
        <w:tblW w:w="46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4059"/>
        <w:gridCol w:w="7985"/>
      </w:tblGrid>
      <w:tr w:rsidR="001720E4" w14:paraId="1FD3BA65" w14:textId="77777777" w:rsidTr="001720E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024CABB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2656D1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816053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20E4" w14:paraId="15C1F33A" w14:textId="77777777" w:rsidTr="001720E4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883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53F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GetOrders(orderId:int)</w:t>
            </w:r>
          </w:p>
        </w:tc>
        <w:tc>
          <w:tcPr>
            <w:tcW w:w="8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1ED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This method is used for getting the orders informations</w:t>
            </w:r>
          </w:p>
        </w:tc>
      </w:tr>
    </w:tbl>
    <w:p w14:paraId="4C9CB8BC" w14:textId="77777777" w:rsidR="001720E4" w:rsidRDefault="001720E4" w:rsidP="001720E4"/>
    <w:p w14:paraId="3367E046" w14:textId="77777777" w:rsidR="001720E4" w:rsidRDefault="001720E4" w:rsidP="001720E4">
      <w:pPr>
        <w:pStyle w:val="Heading3"/>
        <w:tabs>
          <w:tab w:val="num" w:pos="990"/>
        </w:tabs>
        <w:snapToGrid w:val="0"/>
        <w:spacing w:after="100"/>
      </w:pPr>
      <w:r>
        <w:t>Has (Product – Cart)</w:t>
      </w:r>
    </w:p>
    <w:p w14:paraId="3313A2AA" w14:textId="5642E74F" w:rsidR="001720E4" w:rsidRDefault="008F5868" w:rsidP="008F5868">
      <w:r w:rsidRPr="008F5868">
        <w:t xml:space="preserve"> </w:t>
      </w:r>
      <w:r>
        <w:t>Has(Product -&gt; Cart) to count the product in cart</w:t>
      </w:r>
    </w:p>
    <w:p w14:paraId="1354274E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293"/>
        <w:gridCol w:w="1029"/>
        <w:gridCol w:w="1702"/>
        <w:gridCol w:w="2290"/>
      </w:tblGrid>
      <w:tr w:rsidR="001720E4" w14:paraId="2DC5BF5D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E74A31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BA2902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682568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13F6C9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2936938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35563CB4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242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F669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quantityProduct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F8DB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int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B3D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0CA1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</w:tbl>
    <w:p w14:paraId="4863926B" w14:textId="77777777" w:rsidR="001720E4" w:rsidRDefault="001720E4" w:rsidP="001720E4">
      <w:pPr>
        <w:pStyle w:val="Heading3"/>
        <w:tabs>
          <w:tab w:val="num" w:pos="990"/>
        </w:tabs>
        <w:snapToGrid w:val="0"/>
        <w:spacing w:after="100"/>
      </w:pPr>
      <w:r>
        <w:lastRenderedPageBreak/>
        <w:t>Has (Cart – Orders)</w:t>
      </w:r>
    </w:p>
    <w:p w14:paraId="0FF9CB09" w14:textId="77777777" w:rsidR="008F5868" w:rsidRDefault="008F5868" w:rsidP="008F5868">
      <w:pPr>
        <w:pStyle w:val="ListParagraph"/>
        <w:numPr>
          <w:ilvl w:val="0"/>
          <w:numId w:val="27"/>
        </w:numPr>
      </w:pPr>
      <w:r>
        <w:t>Has(Cart -&gt; Orders) to save the transportation method, which client want to delivery</w:t>
      </w:r>
    </w:p>
    <w:p w14:paraId="039765E6" w14:textId="77777777" w:rsidR="001720E4" w:rsidRDefault="001720E4" w:rsidP="001720E4">
      <w:pPr>
        <w:pStyle w:val="ListParagraph"/>
        <w:numPr>
          <w:ilvl w:val="0"/>
          <w:numId w:val="28"/>
        </w:numPr>
        <w:snapToGrid w:val="0"/>
        <w:spacing w:beforeAutospacing="0" w:afterAutospacing="0"/>
        <w:ind w:right="9"/>
        <w:rPr>
          <w:b/>
          <w:lang w:eastAsia="ja-JP"/>
        </w:rPr>
      </w:pPr>
      <w:r>
        <w:rPr>
          <w:b/>
          <w:lang w:eastAsia="ja-JP"/>
        </w:rPr>
        <w:t>Attributes</w:t>
      </w:r>
    </w:p>
    <w:tbl>
      <w:tblPr>
        <w:tblW w:w="2900" w:type="pct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293"/>
        <w:gridCol w:w="1029"/>
        <w:gridCol w:w="1702"/>
        <w:gridCol w:w="2290"/>
      </w:tblGrid>
      <w:tr w:rsidR="001720E4" w14:paraId="2BC79AFE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22CDD1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E2A2EC4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351019F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35B82AAC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7549D043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720E4" w14:paraId="58FBD3BA" w14:textId="77777777" w:rsidTr="001720E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D77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01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DE3A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transportationMethod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236D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char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C398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8480" w14:textId="77777777" w:rsidR="001720E4" w:rsidRDefault="001720E4">
            <w:pPr>
              <w:widowControl w:val="0"/>
              <w:spacing w:before="80" w:beforeAutospacing="0" w:after="80" w:afterAutospacing="0"/>
              <w:ind w:left="0" w:right="9"/>
              <w:jc w:val="both"/>
            </w:pPr>
            <w:r>
              <w:t>Public/ Static</w:t>
            </w:r>
          </w:p>
        </w:tc>
      </w:tr>
    </w:tbl>
    <w:p w14:paraId="4FF66D5F" w14:textId="77777777" w:rsidR="001720E4" w:rsidRDefault="001720E4" w:rsidP="001720E4">
      <w:pPr>
        <w:pStyle w:val="ListParagraph"/>
        <w:spacing w:beforeAutospacing="0" w:afterAutospacing="0"/>
        <w:ind w:left="1656" w:right="9"/>
        <w:rPr>
          <w:i/>
        </w:rPr>
      </w:pPr>
    </w:p>
    <w:p w14:paraId="3BCEB772" w14:textId="77777777" w:rsidR="001720E4" w:rsidRDefault="001720E4" w:rsidP="001720E4"/>
    <w:p w14:paraId="36672D91" w14:textId="77777777" w:rsidR="00C40B3D" w:rsidRPr="00AE001C" w:rsidRDefault="00C40B3D" w:rsidP="00C1256C">
      <w:pPr>
        <w:pStyle w:val="ListParagraph"/>
        <w:numPr>
          <w:ilvl w:val="0"/>
          <w:numId w:val="26"/>
        </w:numPr>
        <w:ind w:right="9"/>
        <w:rPr>
          <w:b/>
        </w:rPr>
      </w:pPr>
      <w:r w:rsidRPr="00AE001C">
        <w:rPr>
          <w:rFonts w:hint="eastAsia"/>
          <w:b/>
          <w:lang w:eastAsia="ja-JP"/>
        </w:rPr>
        <w:t>Implementation</w:t>
      </w:r>
    </w:p>
    <w:p w14:paraId="2F4BE2A7" w14:textId="77777777" w:rsidR="00C40B3D" w:rsidRPr="00AE001C" w:rsidRDefault="00AE001C" w:rsidP="00C1256C">
      <w:pPr>
        <w:widowControl w:val="0"/>
        <w:ind w:left="1620" w:right="9"/>
        <w:jc w:val="both"/>
        <w:rPr>
          <w:i/>
        </w:rPr>
      </w:pPr>
      <w:r>
        <w:rPr>
          <w:i/>
        </w:rPr>
        <w:t>&lt;</w:t>
      </w:r>
      <w:r w:rsidR="00C40B3D" w:rsidRPr="00AE001C">
        <w:rPr>
          <w:rFonts w:hint="eastAsia"/>
          <w:i/>
        </w:rPr>
        <w:t xml:space="preserve">How to implement the method, it can be in </w:t>
      </w:r>
      <w:r w:rsidR="00C40B3D" w:rsidRPr="00AE001C">
        <w:rPr>
          <w:i/>
        </w:rPr>
        <w:t>pseudo</w:t>
      </w:r>
      <w:r w:rsidR="00C40B3D" w:rsidRPr="00AE001C">
        <w:rPr>
          <w:rFonts w:hint="eastAsia"/>
          <w:i/>
        </w:rPr>
        <w:t xml:space="preserve"> code or activity diagram or just words</w:t>
      </w:r>
      <w:r>
        <w:rPr>
          <w:i/>
        </w:rPr>
        <w:t>&gt;</w:t>
      </w:r>
    </w:p>
    <w:p w14:paraId="0D42E561" w14:textId="77777777" w:rsidR="00C40B3D" w:rsidRDefault="00C40B3D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  <w:rPr>
          <w:lang w:eastAsia="ja-JP"/>
        </w:rPr>
      </w:pPr>
      <w:bookmarkStart w:id="38" w:name="_Toc368296472"/>
      <w:r>
        <w:rPr>
          <w:rFonts w:hint="eastAsia"/>
        </w:rPr>
        <w:lastRenderedPageBreak/>
        <w:t>Error, exception handling</w:t>
      </w:r>
      <w:bookmarkEnd w:id="38"/>
    </w:p>
    <w:p w14:paraId="5A66835E" w14:textId="06313AD6" w:rsidR="00C40B3D" w:rsidRDefault="00C40B3D" w:rsidP="00C1256C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  <w:rPr>
          <w:lang w:eastAsia="ja-JP"/>
        </w:rPr>
      </w:pPr>
      <w:bookmarkStart w:id="39" w:name="_Toc368296473"/>
      <w:r>
        <w:rPr>
          <w:rFonts w:hint="eastAsia"/>
          <w:lang w:eastAsia="ja-JP"/>
        </w:rPr>
        <w:t>Class Diagram</w:t>
      </w:r>
      <w:bookmarkEnd w:id="39"/>
    </w:p>
    <w:p w14:paraId="29AAD5B9" w14:textId="3B239A08" w:rsidR="00C67E09" w:rsidRPr="00C67E09" w:rsidRDefault="00C67E09" w:rsidP="00C67E09">
      <w:pPr>
        <w:rPr>
          <w:lang w:eastAsia="ja-JP"/>
        </w:rPr>
      </w:pPr>
      <w:r>
        <w:rPr>
          <w:noProof/>
          <w:snapToGrid/>
          <w:lang w:eastAsia="ja-JP"/>
        </w:rPr>
        <w:drawing>
          <wp:inline distT="0" distB="0" distL="0" distR="0" wp14:anchorId="5FD8EBA3" wp14:editId="7691084E">
            <wp:extent cx="5768904" cy="472085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80" cy="47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56F5" w14:textId="77777777" w:rsidR="00C40B3D" w:rsidRDefault="00C40B3D" w:rsidP="00C1256C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</w:pPr>
      <w:bookmarkStart w:id="40" w:name="_Toc368296474"/>
      <w:r>
        <w:rPr>
          <w:rFonts w:hint="eastAsia"/>
          <w:lang w:eastAsia="ja-JP"/>
        </w:rPr>
        <w:lastRenderedPageBreak/>
        <w:t>Usage mechanism</w:t>
      </w:r>
      <w:bookmarkEnd w:id="40"/>
    </w:p>
    <w:p w14:paraId="5A0BA3BD" w14:textId="77777777" w:rsidR="00C40B3D" w:rsidRDefault="00C40B3D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</w:pPr>
      <w:bookmarkStart w:id="41" w:name="_Toc368296475"/>
      <w:r>
        <w:rPr>
          <w:rFonts w:hint="eastAsia"/>
        </w:rPr>
        <w:t>Log, trace and debug</w:t>
      </w:r>
      <w:bookmarkEnd w:id="41"/>
    </w:p>
    <w:p w14:paraId="0B957363" w14:textId="77777777" w:rsidR="00C40B3D" w:rsidRDefault="00C40B3D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</w:pPr>
      <w:bookmarkStart w:id="42" w:name="_Toc368296476"/>
      <w:r>
        <w:rPr>
          <w:rFonts w:hint="eastAsia"/>
        </w:rPr>
        <w:t>Performance optimizing mechanism</w:t>
      </w:r>
      <w:bookmarkEnd w:id="42"/>
    </w:p>
    <w:p w14:paraId="7F785BC0" w14:textId="77777777" w:rsidR="00C40B3D" w:rsidRDefault="00C40B3D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  <w:rPr>
          <w:lang w:eastAsia="ja-JP"/>
        </w:rPr>
      </w:pPr>
      <w:bookmarkStart w:id="43" w:name="_Toc368296477"/>
      <w:r>
        <w:rPr>
          <w:rFonts w:hint="eastAsia"/>
        </w:rPr>
        <w:t>Multilingual processing</w:t>
      </w:r>
      <w:bookmarkEnd w:id="43"/>
    </w:p>
    <w:p w14:paraId="4764DD32" w14:textId="4686EF8A" w:rsidR="00C40B3D" w:rsidRDefault="00C40B3D" w:rsidP="00C1256C">
      <w:pPr>
        <w:pStyle w:val="Heading1"/>
        <w:widowControl w:val="0"/>
        <w:tabs>
          <w:tab w:val="clear" w:pos="432"/>
          <w:tab w:val="num" w:pos="900"/>
        </w:tabs>
        <w:spacing w:before="100" w:after="100"/>
        <w:ind w:left="900" w:right="9" w:hanging="900"/>
        <w:jc w:val="both"/>
      </w:pPr>
      <w:bookmarkStart w:id="44" w:name="_Toc368296478"/>
      <w:r w:rsidRPr="00BD3B0C">
        <w:rPr>
          <w:rFonts w:hint="eastAsia"/>
        </w:rPr>
        <w:lastRenderedPageBreak/>
        <w:t>Diagrams</w:t>
      </w:r>
      <w:bookmarkEnd w:id="44"/>
    </w:p>
    <w:p w14:paraId="41A054D4" w14:textId="083BC209" w:rsidR="00EC5151" w:rsidRDefault="00EC5151" w:rsidP="00EC5151">
      <w:pPr>
        <w:pStyle w:val="Heading2"/>
      </w:pPr>
      <w:r>
        <w:t>Admin</w:t>
      </w:r>
    </w:p>
    <w:p w14:paraId="261B814A" w14:textId="71989CD0" w:rsidR="00EC5151" w:rsidRDefault="00EC5151" w:rsidP="00EC5151">
      <w:pPr>
        <w:pStyle w:val="ListParagraph"/>
        <w:numPr>
          <w:ilvl w:val="0"/>
          <w:numId w:val="27"/>
        </w:numPr>
      </w:pPr>
      <w:r>
        <w:t>Add new product</w:t>
      </w:r>
    </w:p>
    <w:p w14:paraId="06C4D778" w14:textId="3B8448D2" w:rsidR="00EC5151" w:rsidRDefault="00EC5151" w:rsidP="00EC5151">
      <w:pPr>
        <w:pStyle w:val="ListParagraph"/>
        <w:ind w:left="1296"/>
      </w:pPr>
      <w:r>
        <w:rPr>
          <w:noProof/>
          <w:snapToGrid/>
        </w:rPr>
        <w:drawing>
          <wp:inline distT="0" distB="0" distL="0" distR="0" wp14:anchorId="2837BB82" wp14:editId="69429CBF">
            <wp:extent cx="8172450" cy="4105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new prod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64B2" w14:textId="57D4AF41" w:rsidR="00EC5151" w:rsidRDefault="00EC5151" w:rsidP="00EC5151">
      <w:pPr>
        <w:pStyle w:val="ListParagraph"/>
        <w:ind w:left="1296"/>
      </w:pPr>
    </w:p>
    <w:p w14:paraId="1554420F" w14:textId="7E7F5FBC" w:rsidR="00EC5151" w:rsidRDefault="00EC5151" w:rsidP="00EC5151">
      <w:pPr>
        <w:pStyle w:val="ListParagraph"/>
        <w:ind w:left="1296"/>
      </w:pPr>
    </w:p>
    <w:p w14:paraId="7788A4A2" w14:textId="740BE53A" w:rsidR="00EC5151" w:rsidRDefault="00EC5151" w:rsidP="00EC5151">
      <w:pPr>
        <w:pStyle w:val="ListParagraph"/>
        <w:numPr>
          <w:ilvl w:val="0"/>
          <w:numId w:val="27"/>
        </w:numPr>
      </w:pPr>
      <w:r>
        <w:lastRenderedPageBreak/>
        <w:t>Create account</w:t>
      </w:r>
    </w:p>
    <w:p w14:paraId="0765E7AC" w14:textId="63DE6881" w:rsidR="00EC5151" w:rsidRDefault="00EC5151" w:rsidP="00EC5151">
      <w:pPr>
        <w:pStyle w:val="ListParagraph"/>
        <w:ind w:left="1296"/>
      </w:pPr>
      <w:r>
        <w:rPr>
          <w:noProof/>
          <w:snapToGrid/>
        </w:rPr>
        <w:drawing>
          <wp:inline distT="0" distB="0" distL="0" distR="0" wp14:anchorId="37604F9C" wp14:editId="3154BD4C">
            <wp:extent cx="6067425" cy="410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 Ac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F388" w14:textId="0EDEE8D7" w:rsidR="00EC5151" w:rsidRDefault="00EC5151" w:rsidP="00EC5151">
      <w:pPr>
        <w:pStyle w:val="ListParagraph"/>
        <w:numPr>
          <w:ilvl w:val="0"/>
          <w:numId w:val="27"/>
        </w:numPr>
      </w:pPr>
      <w:r>
        <w:t>Login</w:t>
      </w:r>
    </w:p>
    <w:p w14:paraId="189730BD" w14:textId="480D6BB8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5E0A5773" wp14:editId="55416004">
            <wp:extent cx="626745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ng_nh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4BC2" w14:textId="045CF556" w:rsidR="00EC5151" w:rsidRDefault="00EC5151" w:rsidP="00EC5151">
      <w:pPr>
        <w:pStyle w:val="ListParagraph"/>
        <w:numPr>
          <w:ilvl w:val="0"/>
          <w:numId w:val="27"/>
        </w:numPr>
      </w:pPr>
      <w:r>
        <w:t>Delete product</w:t>
      </w:r>
    </w:p>
    <w:p w14:paraId="7D3C8FEC" w14:textId="2771F713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74911CD8" wp14:editId="2171D7D6">
            <wp:extent cx="6648450" cy="467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_Produc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4E92" w14:textId="2D8329B5" w:rsidR="00EC5151" w:rsidRDefault="00EC5151" w:rsidP="00EC5151">
      <w:pPr>
        <w:pStyle w:val="ListParagraph"/>
        <w:numPr>
          <w:ilvl w:val="0"/>
          <w:numId w:val="27"/>
        </w:numPr>
      </w:pPr>
      <w:r>
        <w:t>Export Report</w:t>
      </w:r>
    </w:p>
    <w:p w14:paraId="1BE3D216" w14:textId="57002792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1677FF25" wp14:editId="224548A2">
            <wp:extent cx="674370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ort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923" w14:textId="571D7562" w:rsidR="00EC5151" w:rsidRDefault="00EC5151" w:rsidP="00EC5151">
      <w:pPr>
        <w:pStyle w:val="ListParagraph"/>
        <w:numPr>
          <w:ilvl w:val="0"/>
          <w:numId w:val="27"/>
        </w:numPr>
      </w:pPr>
      <w:r>
        <w:t>Find Product</w:t>
      </w:r>
    </w:p>
    <w:p w14:paraId="202D0F3D" w14:textId="03334A54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616DC4DC" wp14:editId="182CA143">
            <wp:extent cx="6267450" cy="410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d Produ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AD3" w14:textId="4E2876F8" w:rsidR="00EC5151" w:rsidRDefault="00EC5151" w:rsidP="00EC5151">
      <w:pPr>
        <w:pStyle w:val="ListParagraph"/>
        <w:numPr>
          <w:ilvl w:val="0"/>
          <w:numId w:val="27"/>
        </w:numPr>
      </w:pPr>
      <w:r>
        <w:t>Manage Orders</w:t>
      </w:r>
    </w:p>
    <w:p w14:paraId="0168E682" w14:textId="35096EDC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02E88524" wp14:editId="21257515">
            <wp:extent cx="6267450" cy="4105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age_Order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CBA8" w14:textId="6161A06A" w:rsidR="00EC5151" w:rsidRDefault="00EC5151" w:rsidP="00EC5151">
      <w:pPr>
        <w:pStyle w:val="ListParagraph"/>
        <w:numPr>
          <w:ilvl w:val="0"/>
          <w:numId w:val="27"/>
        </w:numPr>
      </w:pPr>
      <w:r>
        <w:t>Update Info</w:t>
      </w:r>
    </w:p>
    <w:p w14:paraId="7953EB7B" w14:textId="56AF2A2C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1C885A4D" wp14:editId="2CA87C24">
            <wp:extent cx="7448550" cy="505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ate_Inf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C390" w14:textId="4C9605E0" w:rsidR="00EC5151" w:rsidRDefault="00EC5151" w:rsidP="00EC5151">
      <w:pPr>
        <w:pStyle w:val="Heading2"/>
      </w:pPr>
      <w:r>
        <w:lastRenderedPageBreak/>
        <w:t xml:space="preserve">Customer </w:t>
      </w:r>
    </w:p>
    <w:p w14:paraId="0036ACF6" w14:textId="124E38C8" w:rsidR="00EC5151" w:rsidRDefault="00EC5151" w:rsidP="00EC5151">
      <w:pPr>
        <w:pStyle w:val="ListParagraph"/>
        <w:numPr>
          <w:ilvl w:val="0"/>
          <w:numId w:val="27"/>
        </w:numPr>
      </w:pPr>
      <w:r>
        <w:t>Add cart</w:t>
      </w:r>
    </w:p>
    <w:p w14:paraId="5DE514EA" w14:textId="59009ABB" w:rsidR="00EC5151" w:rsidRDefault="00EC5151" w:rsidP="00EC5151">
      <w:pPr>
        <w:pStyle w:val="ListParagraph"/>
        <w:ind w:left="1296"/>
      </w:pPr>
      <w:r>
        <w:rPr>
          <w:noProof/>
          <w:snapToGrid/>
        </w:rPr>
        <w:drawing>
          <wp:inline distT="0" distB="0" distL="0" distR="0" wp14:anchorId="79AD0DAE" wp14:editId="5A61121C">
            <wp:extent cx="4257675" cy="2867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 Ca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DA9E" w14:textId="28BC7049" w:rsidR="00EC5151" w:rsidRDefault="00EC5151" w:rsidP="00EC5151">
      <w:pPr>
        <w:pStyle w:val="ListParagraph"/>
        <w:numPr>
          <w:ilvl w:val="0"/>
          <w:numId w:val="27"/>
        </w:numPr>
      </w:pPr>
      <w:r>
        <w:t>Comment</w:t>
      </w:r>
    </w:p>
    <w:p w14:paraId="602C6959" w14:textId="0B7E6B8D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33CC615F" wp14:editId="55BE959C">
            <wp:extent cx="8863965" cy="3519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A697" w14:textId="3B049330" w:rsidR="00EC5151" w:rsidRDefault="00EC5151" w:rsidP="00EC5151">
      <w:pPr>
        <w:pStyle w:val="ListParagraph"/>
        <w:numPr>
          <w:ilvl w:val="0"/>
          <w:numId w:val="27"/>
        </w:numPr>
      </w:pPr>
      <w:r>
        <w:t>Guide Order</w:t>
      </w:r>
    </w:p>
    <w:p w14:paraId="3DC76CB7" w14:textId="77777777" w:rsidR="00EC5151" w:rsidRDefault="00EC5151" w:rsidP="00EC5151">
      <w:pPr>
        <w:pStyle w:val="ListParagraph"/>
        <w:ind w:left="1296"/>
        <w:rPr>
          <w:noProof/>
          <w:snapToGrid/>
        </w:rPr>
      </w:pPr>
    </w:p>
    <w:p w14:paraId="398F71AE" w14:textId="51E7CB0F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71646D5D" wp14:editId="71EEBFD0">
            <wp:extent cx="2333625" cy="2867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uide_Or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759" w14:textId="5D270CD1" w:rsidR="00EC5151" w:rsidRDefault="00EC5151" w:rsidP="00EC5151">
      <w:pPr>
        <w:pStyle w:val="ListParagraph"/>
        <w:numPr>
          <w:ilvl w:val="0"/>
          <w:numId w:val="27"/>
        </w:numPr>
      </w:pPr>
      <w:r>
        <w:t>Info</w:t>
      </w:r>
    </w:p>
    <w:p w14:paraId="3E238CEF" w14:textId="0DEAFC8E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490DA092" wp14:editId="783B16EA">
            <wp:extent cx="8863965" cy="35191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f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9CA5" w14:textId="67E26644" w:rsidR="00EC5151" w:rsidRDefault="00EC5151" w:rsidP="00EC5151">
      <w:pPr>
        <w:pStyle w:val="ListParagraph"/>
        <w:numPr>
          <w:ilvl w:val="0"/>
          <w:numId w:val="27"/>
        </w:numPr>
      </w:pPr>
      <w:r>
        <w:t>Order</w:t>
      </w:r>
    </w:p>
    <w:p w14:paraId="737A3E27" w14:textId="39C42D35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30F2941B" wp14:editId="05982B5C">
            <wp:extent cx="5943600" cy="3819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rd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1A5A" w14:textId="2EBC5395" w:rsidR="00EC5151" w:rsidRDefault="00EC5151" w:rsidP="00EC5151">
      <w:pPr>
        <w:pStyle w:val="ListParagraph"/>
        <w:numPr>
          <w:ilvl w:val="0"/>
          <w:numId w:val="27"/>
        </w:numPr>
      </w:pPr>
      <w:r>
        <w:t>Search Items</w:t>
      </w:r>
    </w:p>
    <w:p w14:paraId="09DF4C81" w14:textId="52AD6F21" w:rsid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35A43D88" wp14:editId="26923950">
            <wp:extent cx="8863965" cy="35191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arch_Item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040" w14:textId="4A089A58" w:rsidR="00EC5151" w:rsidRDefault="00EC5151" w:rsidP="00EC5151">
      <w:pPr>
        <w:pStyle w:val="ListParagraph"/>
        <w:numPr>
          <w:ilvl w:val="0"/>
          <w:numId w:val="27"/>
        </w:numPr>
      </w:pPr>
      <w:r>
        <w:t>Transportation method</w:t>
      </w:r>
    </w:p>
    <w:p w14:paraId="4715F73D" w14:textId="36A3DA30" w:rsidR="00EC5151" w:rsidRPr="00EC5151" w:rsidRDefault="00EC5151" w:rsidP="00EC5151">
      <w:pPr>
        <w:pStyle w:val="ListParagraph"/>
        <w:ind w:left="1296"/>
      </w:pPr>
      <w:r>
        <w:rPr>
          <w:noProof/>
          <w:snapToGrid/>
        </w:rPr>
        <w:lastRenderedPageBreak/>
        <w:drawing>
          <wp:inline distT="0" distB="0" distL="0" distR="0" wp14:anchorId="46F62659" wp14:editId="7D290803">
            <wp:extent cx="2333625" cy="2867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ansportation_Metho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_GoBack"/>
      <w:bookmarkEnd w:id="45"/>
    </w:p>
    <w:p w14:paraId="3FF0FC90" w14:textId="77777777" w:rsidR="00C40B3D" w:rsidRPr="00BD3B0C" w:rsidRDefault="00C40B3D" w:rsidP="00C1256C">
      <w:pPr>
        <w:pStyle w:val="Heading1"/>
        <w:widowControl w:val="0"/>
        <w:tabs>
          <w:tab w:val="clear" w:pos="432"/>
          <w:tab w:val="num" w:pos="900"/>
        </w:tabs>
        <w:spacing w:before="100" w:after="100"/>
        <w:ind w:left="900" w:right="9" w:hanging="900"/>
        <w:jc w:val="both"/>
      </w:pPr>
      <w:bookmarkStart w:id="46" w:name="_Toc368296479"/>
      <w:r w:rsidRPr="00BD3B0C">
        <w:rPr>
          <w:rFonts w:hint="eastAsia"/>
        </w:rPr>
        <w:lastRenderedPageBreak/>
        <w:t>Packages</w:t>
      </w:r>
      <w:bookmarkEnd w:id="46"/>
    </w:p>
    <w:p w14:paraId="48832C72" w14:textId="77777777" w:rsidR="00C40B3D" w:rsidRDefault="000516B7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</w:pPr>
      <w:bookmarkStart w:id="47" w:name="_Toc368296480"/>
      <w:r>
        <w:t xml:space="preserve">XXX </w:t>
      </w:r>
      <w:r w:rsidR="00C40B3D">
        <w:rPr>
          <w:rFonts w:hint="eastAsia"/>
        </w:rPr>
        <w:t>Package</w:t>
      </w:r>
      <w:bookmarkEnd w:id="47"/>
    </w:p>
    <w:p w14:paraId="0162A8DC" w14:textId="00DDEFD6" w:rsidR="00C40B3D" w:rsidRPr="00C67E09" w:rsidRDefault="00C40B3D" w:rsidP="00C67E09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</w:pPr>
      <w:bookmarkStart w:id="48" w:name="_Toc368296481"/>
      <w:r>
        <w:rPr>
          <w:rFonts w:hint="eastAsia"/>
          <w:lang w:eastAsia="ja-JP"/>
        </w:rPr>
        <w:t>Class diagram</w:t>
      </w:r>
      <w:bookmarkEnd w:id="48"/>
    </w:p>
    <w:p w14:paraId="06BF48A4" w14:textId="77777777" w:rsidR="00C40B3D" w:rsidRDefault="00C40B3D" w:rsidP="00C1256C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  <w:rPr>
          <w:lang w:eastAsia="ja-JP"/>
        </w:rPr>
      </w:pPr>
      <w:bookmarkStart w:id="49" w:name="_Toc368296482"/>
      <w:r>
        <w:rPr>
          <w:rFonts w:hint="eastAsia"/>
          <w:lang w:eastAsia="ja-JP"/>
        </w:rPr>
        <w:t>External interface</w:t>
      </w:r>
      <w:bookmarkEnd w:id="49"/>
    </w:p>
    <w:p w14:paraId="3E724720" w14:textId="77777777" w:rsidR="00C40B3D" w:rsidRDefault="00C40B3D" w:rsidP="00C1256C">
      <w:pPr>
        <w:pStyle w:val="Heading3"/>
        <w:widowControl w:val="0"/>
        <w:tabs>
          <w:tab w:val="clear" w:pos="720"/>
          <w:tab w:val="num" w:pos="900"/>
        </w:tabs>
        <w:ind w:left="900" w:right="9" w:hanging="630"/>
        <w:jc w:val="both"/>
        <w:rPr>
          <w:lang w:eastAsia="ja-JP"/>
        </w:rPr>
      </w:pPr>
      <w:bookmarkStart w:id="50" w:name="_Toc368296483"/>
      <w:r>
        <w:rPr>
          <w:rFonts w:hint="eastAsia"/>
          <w:lang w:eastAsia="ja-JP"/>
        </w:rPr>
        <w:t>XXX class</w:t>
      </w:r>
      <w:bookmarkEnd w:id="50"/>
    </w:p>
    <w:p w14:paraId="3528DA9B" w14:textId="2F4064C7" w:rsidR="00C40B3D" w:rsidRDefault="00C40B3D" w:rsidP="00C1256C">
      <w:pPr>
        <w:pStyle w:val="Heading2"/>
        <w:widowControl w:val="0"/>
        <w:tabs>
          <w:tab w:val="clear" w:pos="576"/>
          <w:tab w:val="num" w:pos="900"/>
        </w:tabs>
        <w:ind w:left="900" w:right="9" w:hanging="720"/>
        <w:jc w:val="both"/>
      </w:pPr>
      <w:bookmarkStart w:id="51" w:name="_Toc368296484"/>
      <w:r>
        <w:rPr>
          <w:rFonts w:hint="eastAsia"/>
        </w:rPr>
        <w:t>Implementation</w:t>
      </w:r>
      <w:bookmarkEnd w:id="51"/>
    </w:p>
    <w:p w14:paraId="03E66592" w14:textId="77777777" w:rsidR="0009221B" w:rsidRDefault="00C661A9" w:rsidP="00C1256C">
      <w:pPr>
        <w:pStyle w:val="Heading1"/>
        <w:widowControl w:val="0"/>
        <w:tabs>
          <w:tab w:val="clear" w:pos="432"/>
          <w:tab w:val="num" w:pos="900"/>
        </w:tabs>
        <w:spacing w:before="100" w:after="100"/>
        <w:ind w:left="900" w:right="9" w:hanging="900"/>
        <w:jc w:val="both"/>
        <w:rPr>
          <w:lang w:eastAsia="ja-JP"/>
        </w:rPr>
      </w:pPr>
      <w:bookmarkStart w:id="52" w:name="_Toc368296485"/>
      <w:r>
        <w:rPr>
          <w:rFonts w:hint="eastAsia"/>
        </w:rPr>
        <w:lastRenderedPageBreak/>
        <w:t>O</w:t>
      </w:r>
      <w:r w:rsidR="0009221B">
        <w:rPr>
          <w:rFonts w:hint="eastAsia"/>
        </w:rPr>
        <w:t>ther con</w:t>
      </w:r>
      <w:r>
        <w:t>sideration</w:t>
      </w:r>
      <w:r>
        <w:rPr>
          <w:rFonts w:hint="eastAsia"/>
        </w:rPr>
        <w:t>s</w:t>
      </w:r>
      <w:bookmarkEnd w:id="52"/>
    </w:p>
    <w:p w14:paraId="1D7A7AFB" w14:textId="77777777" w:rsidR="00C40B3D" w:rsidRPr="00BD3B0C" w:rsidRDefault="0009221B" w:rsidP="00C1256C">
      <w:pPr>
        <w:pStyle w:val="Heading1"/>
        <w:keepNext w:val="0"/>
        <w:pageBreakBefore w:val="0"/>
        <w:widowControl w:val="0"/>
        <w:tabs>
          <w:tab w:val="clear" w:pos="432"/>
          <w:tab w:val="num" w:pos="900"/>
        </w:tabs>
        <w:ind w:left="900" w:right="9" w:hanging="900"/>
        <w:jc w:val="both"/>
      </w:pPr>
      <w:bookmarkStart w:id="53" w:name="_Toc368296486"/>
      <w:r w:rsidRPr="00BD3B0C">
        <w:rPr>
          <w:rFonts w:hint="eastAsia"/>
          <w:lang w:eastAsia="ja-JP"/>
        </w:rPr>
        <w:t>Appendix</w:t>
      </w:r>
      <w:bookmarkEnd w:id="53"/>
    </w:p>
    <w:sectPr w:rsidR="00C40B3D" w:rsidRPr="00BD3B0C" w:rsidSect="00C1256C">
      <w:footerReference w:type="default" r:id="rId28"/>
      <w:type w:val="nextColumn"/>
      <w:pgSz w:w="16839" w:h="11907" w:orient="landscape" w:code="9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9E774" w14:textId="77777777" w:rsidR="00437734" w:rsidRDefault="00437734">
      <w:r>
        <w:separator/>
      </w:r>
    </w:p>
  </w:endnote>
  <w:endnote w:type="continuationSeparator" w:id="0">
    <w:p w14:paraId="0C711780" w14:textId="77777777" w:rsidR="00437734" w:rsidRDefault="0043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94128" w14:textId="77777777" w:rsidR="001720E4" w:rsidRPr="00113AA1" w:rsidRDefault="001720E4" w:rsidP="00C1256C">
    <w:pPr>
      <w:pStyle w:val="Footer"/>
      <w:framePr w:w="9121" w:h="1256" w:hRule="exact" w:wrap="around" w:x="1368" w:y="-552"/>
      <w:tabs>
        <w:tab w:val="clear" w:pos="4320"/>
        <w:tab w:val="clear" w:pos="8800"/>
        <w:tab w:val="center" w:pos="4680"/>
        <w:tab w:val="right" w:pos="13950"/>
      </w:tabs>
      <w:ind w:left="0"/>
      <w:jc w:val="left"/>
      <w:rPr>
        <w:rFonts w:cs="Arial"/>
        <w:sz w:val="18"/>
        <w:szCs w:val="18"/>
      </w:rPr>
    </w:pPr>
    <w:r w:rsidRPr="00113AA1">
      <w:rPr>
        <w:rFonts w:cs="Arial"/>
        <w:sz w:val="18"/>
        <w:szCs w:val="18"/>
      </w:rPr>
      <w:t xml:space="preserve">07ae-BM/PM/HDCV/FSOFT </w:t>
    </w:r>
    <w:r>
      <w:rPr>
        <w:rFonts w:cs="Arial"/>
        <w:sz w:val="18"/>
        <w:szCs w:val="18"/>
      </w:rPr>
      <w:t>v1/3</w:t>
    </w:r>
    <w:r w:rsidRPr="00113AA1">
      <w:rPr>
        <w:rFonts w:cs="Arial"/>
        <w:sz w:val="18"/>
        <w:szCs w:val="18"/>
      </w:rPr>
      <w:t xml:space="preserve">                               </w:t>
    </w:r>
    <w:r>
      <w:rPr>
        <w:rFonts w:cs="Arial"/>
        <w:sz w:val="18"/>
        <w:szCs w:val="18"/>
      </w:rPr>
      <w:t xml:space="preserve">       </w:t>
    </w:r>
    <w:r w:rsidRPr="00113AA1">
      <w:rPr>
        <w:rFonts w:cs="Arial"/>
        <w:sz w:val="18"/>
        <w:szCs w:val="18"/>
      </w:rPr>
      <w:t xml:space="preserve"> Internal use</w:t>
    </w:r>
    <w:r w:rsidRPr="00113AA1">
      <w:rPr>
        <w:rStyle w:val="PageNumber"/>
        <w:rFonts w:ascii="Arial" w:hAnsi="Arial" w:cs="Arial"/>
        <w:sz w:val="18"/>
        <w:szCs w:val="18"/>
      </w:rPr>
      <w:t xml:space="preserve">      </w:t>
    </w:r>
    <w:r>
      <w:rPr>
        <w:rStyle w:val="PageNumber"/>
        <w:rFonts w:ascii="Arial" w:hAnsi="Arial" w:cs="Arial"/>
        <w:sz w:val="18"/>
        <w:szCs w:val="18"/>
      </w:rPr>
      <w:t xml:space="preserve">                             </w:t>
    </w:r>
    <w:r w:rsidRPr="00113AA1">
      <w:rPr>
        <w:rStyle w:val="PageNumber"/>
        <w:rFonts w:ascii="Arial" w:hAnsi="Arial" w:cs="Arial"/>
        <w:sz w:val="18"/>
        <w:szCs w:val="18"/>
      </w:rPr>
      <w:t xml:space="preserve">                        </w:t>
    </w:r>
    <w:r>
      <w:rPr>
        <w:rStyle w:val="PageNumber"/>
        <w:rFonts w:ascii="Arial" w:hAnsi="Arial" w:cs="Arial"/>
        <w:sz w:val="18"/>
        <w:szCs w:val="18"/>
      </w:rPr>
      <w:t xml:space="preserve">     </w:t>
    </w:r>
    <w:r w:rsidRPr="00113AA1">
      <w:rPr>
        <w:rStyle w:val="PageNumber"/>
        <w:rFonts w:ascii="Arial" w:hAnsi="Arial" w:cs="Arial"/>
        <w:sz w:val="18"/>
        <w:szCs w:val="18"/>
      </w:rPr>
      <w:fldChar w:fldCharType="begin"/>
    </w:r>
    <w:r w:rsidRPr="00113AA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13AA1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2</w:t>
    </w:r>
    <w:r w:rsidRPr="00113AA1">
      <w:rPr>
        <w:rStyle w:val="PageNumber"/>
        <w:rFonts w:ascii="Arial" w:hAnsi="Arial" w:cs="Arial"/>
        <w:sz w:val="18"/>
        <w:szCs w:val="18"/>
      </w:rPr>
      <w:fldChar w:fldCharType="end"/>
    </w:r>
    <w:r w:rsidRPr="00113AA1">
      <w:rPr>
        <w:rStyle w:val="PageNumber"/>
        <w:rFonts w:ascii="Arial" w:hAnsi="Arial" w:cs="Arial"/>
        <w:sz w:val="18"/>
        <w:szCs w:val="18"/>
      </w:rPr>
      <w:t>/</w:t>
    </w:r>
    <w:r w:rsidRPr="00113AA1">
      <w:rPr>
        <w:rStyle w:val="PageNumber"/>
        <w:rFonts w:ascii="Arial" w:hAnsi="Arial" w:cs="Arial"/>
        <w:sz w:val="18"/>
        <w:szCs w:val="18"/>
      </w:rPr>
      <w:fldChar w:fldCharType="begin"/>
    </w:r>
    <w:r w:rsidRPr="00113AA1">
      <w:rPr>
        <w:rStyle w:val="PageNumber"/>
        <w:rFonts w:ascii="Arial" w:hAnsi="Arial" w:cs="Arial"/>
        <w:sz w:val="18"/>
        <w:szCs w:val="18"/>
      </w:rPr>
      <w:instrText xml:space="preserve">  NUMPAGES</w:instrText>
    </w:r>
    <w:r w:rsidRPr="00113AA1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16</w:t>
    </w:r>
    <w:r w:rsidRPr="00113AA1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A2991" w14:textId="77777777" w:rsidR="001720E4" w:rsidRPr="00113AA1" w:rsidRDefault="001720E4" w:rsidP="00C1256C">
    <w:pPr>
      <w:pStyle w:val="Footer"/>
      <w:framePr w:w="14024" w:h="1150" w:hRule="exact" w:wrap="around" w:x="1368" w:y="-472"/>
      <w:tabs>
        <w:tab w:val="clear" w:pos="4320"/>
        <w:tab w:val="clear" w:pos="8800"/>
        <w:tab w:val="center" w:pos="7110"/>
        <w:tab w:val="right" w:pos="14040"/>
      </w:tabs>
      <w:ind w:left="0"/>
      <w:jc w:val="left"/>
      <w:rPr>
        <w:rFonts w:cs="Arial"/>
        <w:sz w:val="18"/>
        <w:szCs w:val="18"/>
      </w:rPr>
    </w:pPr>
    <w:r w:rsidRPr="00113AA1">
      <w:rPr>
        <w:rFonts w:cs="Arial"/>
        <w:sz w:val="18"/>
        <w:szCs w:val="18"/>
      </w:rPr>
      <w:t xml:space="preserve">07ae-BM/PM/HDCV/FSOFT </w:t>
    </w:r>
    <w:r>
      <w:rPr>
        <w:rFonts w:cs="Arial"/>
        <w:sz w:val="18"/>
        <w:szCs w:val="18"/>
      </w:rPr>
      <w:t>v1/3</w:t>
    </w:r>
    <w:r w:rsidRPr="00113AA1">
      <w:rPr>
        <w:rFonts w:cs="Arial"/>
        <w:sz w:val="18"/>
        <w:szCs w:val="18"/>
      </w:rPr>
      <w:t xml:space="preserve">                               </w:t>
    </w:r>
    <w:r>
      <w:rPr>
        <w:rFonts w:cs="Arial"/>
        <w:sz w:val="18"/>
        <w:szCs w:val="18"/>
      </w:rPr>
      <w:t xml:space="preserve">            </w:t>
    </w:r>
    <w:r w:rsidRPr="00113AA1"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t xml:space="preserve">                                            </w:t>
    </w:r>
    <w:r w:rsidRPr="00113AA1">
      <w:rPr>
        <w:rFonts w:cs="Arial"/>
        <w:sz w:val="18"/>
        <w:szCs w:val="18"/>
      </w:rPr>
      <w:t>Internal use</w:t>
    </w:r>
    <w:r w:rsidRPr="00113AA1">
      <w:rPr>
        <w:rStyle w:val="PageNumber"/>
        <w:rFonts w:ascii="Arial" w:hAnsi="Arial" w:cs="Arial"/>
        <w:sz w:val="18"/>
        <w:szCs w:val="18"/>
      </w:rPr>
      <w:t xml:space="preserve">                                         </w:t>
    </w:r>
    <w:r>
      <w:rPr>
        <w:rStyle w:val="PageNumber"/>
        <w:rFonts w:ascii="Arial" w:hAnsi="Arial" w:cs="Arial"/>
        <w:sz w:val="18"/>
        <w:szCs w:val="18"/>
      </w:rPr>
      <w:t xml:space="preserve">                                                                      </w:t>
    </w:r>
    <w:r w:rsidRPr="00113AA1">
      <w:rPr>
        <w:rStyle w:val="PageNumber"/>
        <w:rFonts w:ascii="Arial" w:hAnsi="Arial" w:cs="Arial"/>
        <w:sz w:val="18"/>
        <w:szCs w:val="18"/>
      </w:rPr>
      <w:fldChar w:fldCharType="begin"/>
    </w:r>
    <w:r w:rsidRPr="00113AA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13AA1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5</w:t>
    </w:r>
    <w:r w:rsidRPr="00113AA1">
      <w:rPr>
        <w:rStyle w:val="PageNumber"/>
        <w:rFonts w:ascii="Arial" w:hAnsi="Arial" w:cs="Arial"/>
        <w:sz w:val="18"/>
        <w:szCs w:val="18"/>
      </w:rPr>
      <w:fldChar w:fldCharType="end"/>
    </w:r>
    <w:r w:rsidRPr="00113AA1">
      <w:rPr>
        <w:rStyle w:val="PageNumber"/>
        <w:rFonts w:ascii="Arial" w:hAnsi="Arial" w:cs="Arial"/>
        <w:sz w:val="18"/>
        <w:szCs w:val="18"/>
      </w:rPr>
      <w:t>/</w:t>
    </w:r>
    <w:r w:rsidRPr="00113AA1">
      <w:rPr>
        <w:rStyle w:val="PageNumber"/>
        <w:rFonts w:ascii="Arial" w:hAnsi="Arial" w:cs="Arial"/>
        <w:sz w:val="18"/>
        <w:szCs w:val="18"/>
      </w:rPr>
      <w:fldChar w:fldCharType="begin"/>
    </w:r>
    <w:r w:rsidRPr="00113AA1">
      <w:rPr>
        <w:rStyle w:val="PageNumber"/>
        <w:rFonts w:ascii="Arial" w:hAnsi="Arial" w:cs="Arial"/>
        <w:sz w:val="18"/>
        <w:szCs w:val="18"/>
      </w:rPr>
      <w:instrText xml:space="preserve">  NUMPAGES</w:instrText>
    </w:r>
    <w:r w:rsidRPr="00113AA1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16</w:t>
    </w:r>
    <w:r w:rsidRPr="00113AA1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FAB1C" w14:textId="77777777" w:rsidR="00437734" w:rsidRDefault="00437734">
      <w:r>
        <w:separator/>
      </w:r>
    </w:p>
  </w:footnote>
  <w:footnote w:type="continuationSeparator" w:id="0">
    <w:p w14:paraId="4A6B1166" w14:textId="77777777" w:rsidR="00437734" w:rsidRDefault="00437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ECDE1" w14:textId="77777777" w:rsidR="001720E4" w:rsidRPr="00DA0A63" w:rsidRDefault="001720E4" w:rsidP="00DA0A63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D8266" w14:textId="321624FE" w:rsidR="001720E4" w:rsidRDefault="001720E4" w:rsidP="00AE001C">
    <w:pPr>
      <w:pStyle w:val="Header"/>
      <w:ind w:left="0"/>
    </w:pPr>
    <w:sdt>
      <w:sdtPr>
        <w:rPr>
          <w:vanish/>
          <w:highlight w:val="yellow"/>
        </w:rPr>
        <w:id w:val="415821845"/>
        <w:placeholder>
          <w:docPart w:val="F6C3E57D8781421FBF4FD47500518BAD"/>
        </w:placeholder>
        <w:temporary/>
        <w:showingPlcHdr/>
      </w:sdtPr>
      <w:sdtContent>
        <w:r>
          <w:t>&lt;Project Code&gt; - Class Design</w:t>
        </w:r>
      </w:sdtContent>
    </w:sdt>
    <w:r>
      <w:ptab w:relativeTo="margin" w:alignment="center" w:leader="none"/>
    </w:r>
    <w:sdt>
      <w:sdtPr>
        <w:rPr>
          <w:vanish/>
          <w:highlight w:val="yellow"/>
        </w:rPr>
        <w:id w:val="-890107569"/>
        <w:placeholder>
          <w:docPart w:val="35CD6983DCBF4E21A68816E52111759D"/>
        </w:placeholder>
        <w:temporary/>
        <w:showingPlcHdr/>
      </w:sdtPr>
      <w:sdtContent/>
    </w:sdt>
    <w:r>
      <w:ptab w:relativeTo="margin" w:alignment="right" w:leader="none"/>
    </w:r>
    <w: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D459DC"/>
    <w:multiLevelType w:val="hybridMultilevel"/>
    <w:tmpl w:val="C2EEBA40"/>
    <w:lvl w:ilvl="0" w:tplc="D41A62A4">
      <w:numFmt w:val="bullet"/>
      <w:lvlText w:val="-"/>
      <w:lvlJc w:val="left"/>
      <w:pPr>
        <w:ind w:left="1296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 w15:restartNumberingAfterBreak="0">
    <w:nsid w:val="49B27AAE"/>
    <w:multiLevelType w:val="multilevel"/>
    <w:tmpl w:val="ACBEA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Cs w:val="0"/>
        <w:i w:val="0"/>
        <w:iCs w:val="0"/>
        <w:smallCaps w:val="0"/>
        <w:strike w:val="0"/>
        <w:dstrike w:val="0"/>
        <w:snapToGrid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5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6" w15:restartNumberingAfterBreak="0">
    <w:nsid w:val="70E546A1"/>
    <w:multiLevelType w:val="hybridMultilevel"/>
    <w:tmpl w:val="86BA1DE4"/>
    <w:lvl w:ilvl="0" w:tplc="AE72C40E">
      <w:numFmt w:val="bullet"/>
      <w:lvlText w:val="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7" w15:restartNumberingAfterBreak="0">
    <w:nsid w:val="714B0B60"/>
    <w:multiLevelType w:val="hybridMultilevel"/>
    <w:tmpl w:val="19A2CD10"/>
    <w:lvl w:ilvl="0" w:tplc="AE72C40E"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19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20"/>
  </w:num>
  <w:num w:numId="6">
    <w:abstractNumId w:val="12"/>
  </w:num>
  <w:num w:numId="7">
    <w:abstractNumId w:val="12"/>
  </w:num>
  <w:num w:numId="8">
    <w:abstractNumId w:val="12"/>
  </w:num>
  <w:num w:numId="9">
    <w:abstractNumId w:val="10"/>
  </w:num>
  <w:num w:numId="10">
    <w:abstractNumId w:val="1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5"/>
  </w:num>
  <w:num w:numId="23">
    <w:abstractNumId w:val="13"/>
  </w:num>
  <w:num w:numId="24">
    <w:abstractNumId w:val="11"/>
  </w:num>
  <w:num w:numId="25">
    <w:abstractNumId w:val="17"/>
  </w:num>
  <w:num w:numId="26">
    <w:abstractNumId w:val="16"/>
  </w:num>
  <w:num w:numId="27">
    <w:abstractNumId w:val="9"/>
  </w:num>
  <w:num w:numId="2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CD"/>
    <w:rsid w:val="00005FAC"/>
    <w:rsid w:val="000516B7"/>
    <w:rsid w:val="0005211C"/>
    <w:rsid w:val="00071681"/>
    <w:rsid w:val="0009221B"/>
    <w:rsid w:val="00096A6B"/>
    <w:rsid w:val="000C2326"/>
    <w:rsid w:val="000D0828"/>
    <w:rsid w:val="00113AA1"/>
    <w:rsid w:val="00133BE8"/>
    <w:rsid w:val="0013462B"/>
    <w:rsid w:val="00143B04"/>
    <w:rsid w:val="00153DF3"/>
    <w:rsid w:val="001663DF"/>
    <w:rsid w:val="00171931"/>
    <w:rsid w:val="001720E4"/>
    <w:rsid w:val="001864B1"/>
    <w:rsid w:val="001D5E68"/>
    <w:rsid w:val="001D6485"/>
    <w:rsid w:val="00207C4B"/>
    <w:rsid w:val="002123BC"/>
    <w:rsid w:val="00226078"/>
    <w:rsid w:val="00242102"/>
    <w:rsid w:val="00252631"/>
    <w:rsid w:val="00301879"/>
    <w:rsid w:val="003039C9"/>
    <w:rsid w:val="00304EAD"/>
    <w:rsid w:val="00387AB3"/>
    <w:rsid w:val="003E1947"/>
    <w:rsid w:val="00437734"/>
    <w:rsid w:val="00453AF0"/>
    <w:rsid w:val="00460C97"/>
    <w:rsid w:val="005029D2"/>
    <w:rsid w:val="00537E09"/>
    <w:rsid w:val="005A3851"/>
    <w:rsid w:val="005A78DF"/>
    <w:rsid w:val="0061179E"/>
    <w:rsid w:val="00681558"/>
    <w:rsid w:val="006A63DF"/>
    <w:rsid w:val="00762C03"/>
    <w:rsid w:val="00773ED6"/>
    <w:rsid w:val="007822B4"/>
    <w:rsid w:val="007A36E1"/>
    <w:rsid w:val="00814F18"/>
    <w:rsid w:val="008D6642"/>
    <w:rsid w:val="008F5868"/>
    <w:rsid w:val="00921C90"/>
    <w:rsid w:val="00932A85"/>
    <w:rsid w:val="009826C9"/>
    <w:rsid w:val="009D1E58"/>
    <w:rsid w:val="009D654C"/>
    <w:rsid w:val="00A753A6"/>
    <w:rsid w:val="00A836E2"/>
    <w:rsid w:val="00AE001C"/>
    <w:rsid w:val="00AE2D18"/>
    <w:rsid w:val="00AF684A"/>
    <w:rsid w:val="00B57AFE"/>
    <w:rsid w:val="00B649E9"/>
    <w:rsid w:val="00B8022E"/>
    <w:rsid w:val="00B87739"/>
    <w:rsid w:val="00B9469F"/>
    <w:rsid w:val="00BD3B0C"/>
    <w:rsid w:val="00BD749F"/>
    <w:rsid w:val="00BE3541"/>
    <w:rsid w:val="00BF2DBD"/>
    <w:rsid w:val="00C1256C"/>
    <w:rsid w:val="00C17963"/>
    <w:rsid w:val="00C40B3D"/>
    <w:rsid w:val="00C5182F"/>
    <w:rsid w:val="00C610EC"/>
    <w:rsid w:val="00C661A9"/>
    <w:rsid w:val="00C67E09"/>
    <w:rsid w:val="00CA2017"/>
    <w:rsid w:val="00D205BE"/>
    <w:rsid w:val="00D4358B"/>
    <w:rsid w:val="00D56F14"/>
    <w:rsid w:val="00D671D3"/>
    <w:rsid w:val="00DA0A63"/>
    <w:rsid w:val="00DB5A31"/>
    <w:rsid w:val="00DD782E"/>
    <w:rsid w:val="00E47F38"/>
    <w:rsid w:val="00EC0F77"/>
    <w:rsid w:val="00EC174C"/>
    <w:rsid w:val="00EC5151"/>
    <w:rsid w:val="00EC68C4"/>
    <w:rsid w:val="00EE297F"/>
    <w:rsid w:val="00EF6B51"/>
    <w:rsid w:val="00F110A6"/>
    <w:rsid w:val="00F52CEF"/>
    <w:rsid w:val="00F6084E"/>
    <w:rsid w:val="00F65ACD"/>
    <w:rsid w:val="00F71321"/>
    <w:rsid w:val="00F83FC8"/>
    <w:rsid w:val="00FA1A28"/>
    <w:rsid w:val="00FA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0110A"/>
  <w15:docId w15:val="{BE11615F-61DF-4D9A-80A8-9D682633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A31"/>
    <w:pPr>
      <w:spacing w:before="100" w:beforeAutospacing="1" w:after="100" w:afterAutospacing="1" w:line="360" w:lineRule="auto"/>
      <w:ind w:left="936"/>
    </w:pPr>
    <w:rPr>
      <w:rFonts w:ascii="Arial" w:hAnsi="Arial" w:cs="Arial"/>
      <w:bCs/>
      <w:snapToGrid w:val="0"/>
    </w:rPr>
  </w:style>
  <w:style w:type="paragraph" w:styleId="Heading1">
    <w:name w:val="heading 1"/>
    <w:aliases w:val="H1"/>
    <w:basedOn w:val="Normal"/>
    <w:next w:val="Normal"/>
    <w:qFormat/>
    <w:rsid w:val="00C610EC"/>
    <w:pPr>
      <w:keepNext/>
      <w:pageBreakBefore/>
      <w:numPr>
        <w:numId w:val="1"/>
      </w:numPr>
      <w:spacing w:before="480" w:after="360"/>
      <w:outlineLvl w:val="0"/>
    </w:pPr>
    <w:rPr>
      <w:rFonts w:cs="Tahoma"/>
      <w:b/>
      <w:bCs w:val="0"/>
      <w:caps/>
      <w:noProof/>
      <w:kern w:val="28"/>
    </w:rPr>
  </w:style>
  <w:style w:type="paragraph" w:styleId="Heading2">
    <w:name w:val="heading 2"/>
    <w:aliases w:val="l2,H2,HD2"/>
    <w:basedOn w:val="Normal"/>
    <w:next w:val="Normal"/>
    <w:qFormat/>
    <w:rsid w:val="00DB5A31"/>
    <w:pPr>
      <w:keepNext/>
      <w:numPr>
        <w:ilvl w:val="1"/>
        <w:numId w:val="3"/>
      </w:numPr>
      <w:spacing w:before="360" w:beforeAutospacing="0" w:after="240" w:afterAutospacing="0"/>
      <w:outlineLvl w:val="1"/>
    </w:pPr>
    <w:rPr>
      <w:rFonts w:cs="Tahoma"/>
      <w:b/>
      <w:bCs w:val="0"/>
      <w:i/>
      <w:iCs/>
      <w:color w:val="000000" w:themeColor="text1"/>
      <w:szCs w:val="22"/>
    </w:rPr>
  </w:style>
  <w:style w:type="paragraph" w:styleId="Heading3">
    <w:name w:val="heading 3"/>
    <w:basedOn w:val="Normal"/>
    <w:next w:val="Normal"/>
    <w:qFormat/>
    <w:rsid w:val="00D671D3"/>
    <w:pPr>
      <w:keepNext/>
      <w:keepLines/>
      <w:numPr>
        <w:ilvl w:val="2"/>
        <w:numId w:val="4"/>
      </w:numPr>
      <w:spacing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836E2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836E2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836E2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836E2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836E2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836E2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836E2"/>
    <w:rPr>
      <w:b/>
      <w:caps/>
      <w:noProof/>
    </w:rPr>
  </w:style>
  <w:style w:type="paragraph" w:styleId="BalloonText">
    <w:name w:val="Balloon Text"/>
    <w:basedOn w:val="Normal"/>
    <w:semiHidden/>
    <w:rsid w:val="00A836E2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836E2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836E2"/>
    <w:rPr>
      <w:bCs w:val="0"/>
      <w:noProof/>
    </w:rPr>
  </w:style>
  <w:style w:type="paragraph" w:styleId="BodyText2">
    <w:name w:val="Body Text 2"/>
    <w:basedOn w:val="Normal"/>
    <w:rsid w:val="00A836E2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836E2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836E2"/>
    <w:pPr>
      <w:spacing w:after="120"/>
      <w:ind w:firstLine="210"/>
    </w:pPr>
  </w:style>
  <w:style w:type="paragraph" w:styleId="BodyTextIndent">
    <w:name w:val="Body Text Indent"/>
    <w:basedOn w:val="Normal"/>
    <w:rsid w:val="00A836E2"/>
    <w:rPr>
      <w:bCs w:val="0"/>
      <w:noProof/>
    </w:rPr>
  </w:style>
  <w:style w:type="paragraph" w:styleId="BodyTextFirstIndent2">
    <w:name w:val="Body Text First Indent 2"/>
    <w:basedOn w:val="BodyTextIndent"/>
    <w:rsid w:val="00A836E2"/>
    <w:pPr>
      <w:ind w:left="360" w:firstLine="210"/>
    </w:pPr>
  </w:style>
  <w:style w:type="paragraph" w:styleId="BodyTextIndent2">
    <w:name w:val="Body Text Indent 2"/>
    <w:basedOn w:val="Normal"/>
    <w:rsid w:val="00A836E2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836E2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836E2"/>
    <w:pPr>
      <w:tabs>
        <w:tab w:val="left" w:pos="-720"/>
        <w:tab w:val="left" w:pos="0"/>
      </w:tabs>
      <w:spacing w:before="40" w:after="80"/>
      <w:ind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836E2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836E2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836E2"/>
    <w:pPr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836E2"/>
    <w:pPr>
      <w:ind w:left="4320"/>
    </w:pPr>
    <w:rPr>
      <w:bCs w:val="0"/>
      <w:noProof/>
    </w:rPr>
  </w:style>
  <w:style w:type="character" w:styleId="CommentReference">
    <w:name w:val="annotation reference"/>
    <w:semiHidden/>
    <w:rsid w:val="00A836E2"/>
    <w:rPr>
      <w:sz w:val="16"/>
      <w:szCs w:val="16"/>
    </w:rPr>
  </w:style>
  <w:style w:type="paragraph" w:styleId="CommentText">
    <w:name w:val="annotation text"/>
    <w:basedOn w:val="Normal"/>
    <w:semiHidden/>
    <w:rsid w:val="00A836E2"/>
    <w:rPr>
      <w:bCs w:val="0"/>
      <w:noProof/>
      <w:lang w:val="en-GB"/>
    </w:rPr>
  </w:style>
  <w:style w:type="paragraph" w:customStyle="1" w:styleId="Content">
    <w:name w:val="Content"/>
    <w:basedOn w:val="Normal"/>
    <w:rsid w:val="00A836E2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836E2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836E2"/>
    <w:rPr>
      <w:bCs w:val="0"/>
      <w:noProof/>
    </w:rPr>
  </w:style>
  <w:style w:type="paragraph" w:customStyle="1" w:styleId="Diagram">
    <w:name w:val="Diagram"/>
    <w:autoRedefine/>
    <w:rsid w:val="00A836E2"/>
    <w:pPr>
      <w:jc w:val="center"/>
    </w:pPr>
    <w:rPr>
      <w:rFonts w:ascii="Tahoma" w:hAnsi="Tahoma"/>
      <w:sz w:val="12"/>
      <w:lang w:eastAsia="ja-JP"/>
    </w:rPr>
  </w:style>
  <w:style w:type="paragraph" w:customStyle="1" w:styleId="DiagramHead">
    <w:name w:val="DiagramHead"/>
    <w:autoRedefine/>
    <w:rsid w:val="00A836E2"/>
    <w:pPr>
      <w:spacing w:before="120" w:line="360" w:lineRule="auto"/>
      <w:jc w:val="center"/>
    </w:pPr>
    <w:rPr>
      <w:rFonts w:ascii="Tahoma" w:hAnsi="Tahoma" w:cs="Arial"/>
      <w:b/>
      <w:snapToGrid w:val="0"/>
      <w:lang w:eastAsia="ja-JP"/>
    </w:rPr>
  </w:style>
  <w:style w:type="paragraph" w:customStyle="1" w:styleId="DiagramTag">
    <w:name w:val="DiagramTag"/>
    <w:autoRedefine/>
    <w:rsid w:val="00A836E2"/>
    <w:pPr>
      <w:jc w:val="center"/>
    </w:pPr>
    <w:rPr>
      <w:rFonts w:ascii="Tahoma" w:hAnsi="Tahoma"/>
      <w:b/>
      <w:bCs/>
      <w:sz w:val="16"/>
    </w:rPr>
  </w:style>
  <w:style w:type="paragraph" w:customStyle="1" w:styleId="DiffListing">
    <w:name w:val="Diff Listing"/>
    <w:basedOn w:val="Normal"/>
    <w:rsid w:val="00A836E2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rsid w:val="00A836E2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836E2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836E2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836E2"/>
    <w:rPr>
      <w:bCs w:val="0"/>
      <w:noProof/>
    </w:rPr>
  </w:style>
  <w:style w:type="paragraph" w:styleId="EndnoteText">
    <w:name w:val="endnote text"/>
    <w:basedOn w:val="Normal"/>
    <w:semiHidden/>
    <w:rsid w:val="00A836E2"/>
    <w:rPr>
      <w:bCs w:val="0"/>
      <w:noProof/>
    </w:rPr>
  </w:style>
  <w:style w:type="paragraph" w:styleId="EnvelopeAddress">
    <w:name w:val="envelope address"/>
    <w:basedOn w:val="Normal"/>
    <w:rsid w:val="00A836E2"/>
    <w:pPr>
      <w:framePr w:w="7920" w:h="1980" w:hRule="exact" w:hSpace="180" w:wrap="auto" w:hAnchor="page" w:xAlign="center" w:yAlign="bottom"/>
      <w:ind w:left="2880"/>
    </w:pPr>
    <w:rPr>
      <w:bCs w:val="0"/>
      <w:noProof/>
    </w:rPr>
  </w:style>
  <w:style w:type="paragraph" w:styleId="EnvelopeReturn">
    <w:name w:val="envelope return"/>
    <w:basedOn w:val="Normal"/>
    <w:rsid w:val="00A836E2"/>
    <w:rPr>
      <w:bCs w:val="0"/>
      <w:noProof/>
    </w:rPr>
  </w:style>
  <w:style w:type="paragraph" w:styleId="NormalIndent">
    <w:name w:val="Normal Indent"/>
    <w:basedOn w:val="Normal"/>
    <w:rsid w:val="00A836E2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836E2"/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836E2"/>
  </w:style>
  <w:style w:type="character" w:styleId="FollowedHyperlink">
    <w:name w:val="FollowedHyperlink"/>
    <w:rsid w:val="00A836E2"/>
    <w:rPr>
      <w:color w:val="800080"/>
      <w:u w:val="single"/>
    </w:rPr>
  </w:style>
  <w:style w:type="paragraph" w:styleId="Footer">
    <w:name w:val="footer"/>
    <w:basedOn w:val="Normal"/>
    <w:rsid w:val="00A836E2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semiHidden/>
    <w:rsid w:val="00A836E2"/>
    <w:rPr>
      <w:vertAlign w:val="superscript"/>
    </w:rPr>
  </w:style>
  <w:style w:type="paragraph" w:styleId="FootnoteText">
    <w:name w:val="footnote text"/>
    <w:basedOn w:val="Normal"/>
    <w:semiHidden/>
    <w:rsid w:val="00A836E2"/>
    <w:rPr>
      <w:bCs w:val="0"/>
      <w:noProof/>
    </w:rPr>
  </w:style>
  <w:style w:type="paragraph" w:customStyle="1" w:styleId="GLOSSARY1">
    <w:name w:val="GLOSSARY1"/>
    <w:basedOn w:val="Normal"/>
    <w:rsid w:val="00A836E2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836E2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836E2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836E2"/>
    <w:pPr>
      <w:keepNext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836E2"/>
    <w:pPr>
      <w:keepNext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836E2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836E2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836E2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836E2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836E2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1864B1"/>
    <w:pPr>
      <w:widowControl w:val="0"/>
      <w:jc w:val="center"/>
    </w:pPr>
    <w:rPr>
      <w:rFonts w:ascii="Swis721 BlkEx BT" w:hAnsi="Swis721 BlkEx BT"/>
      <w:b/>
      <w:color w:val="6E2500"/>
      <w:sz w:val="36"/>
    </w:rPr>
  </w:style>
  <w:style w:type="paragraph" w:customStyle="1" w:styleId="HeadingLv1">
    <w:name w:val="Heading Lv1"/>
    <w:basedOn w:val="Normal"/>
    <w:autoRedefine/>
    <w:rsid w:val="00A836E2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836E2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rsid w:val="00A836E2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rsid w:val="00A836E2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836E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836E2"/>
    <w:rPr>
      <w:bCs w:val="0"/>
      <w:i/>
      <w:iCs/>
      <w:noProof/>
    </w:rPr>
  </w:style>
  <w:style w:type="character" w:styleId="HTMLCode">
    <w:name w:val="HTML Code"/>
    <w:rsid w:val="00A836E2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836E2"/>
    <w:rPr>
      <w:rFonts w:ascii="Courier New" w:hAnsi="Courier New" w:cs="Courier New"/>
      <w:bCs w:val="0"/>
      <w:noProof/>
    </w:rPr>
  </w:style>
  <w:style w:type="character" w:styleId="Hyperlink">
    <w:name w:val="Hyperlink"/>
    <w:rsid w:val="00A836E2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836E2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836E2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836E2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836E2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836E2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836E2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836E2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836E2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836E2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836E2"/>
    <w:rPr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836E2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836E2"/>
    <w:rPr>
      <w:b/>
      <w:noProof/>
    </w:rPr>
  </w:style>
  <w:style w:type="paragraph" w:customStyle="1" w:styleId="Level3">
    <w:name w:val="Level_3"/>
    <w:basedOn w:val="Level1"/>
    <w:rsid w:val="00A836E2"/>
    <w:rPr>
      <w:b w:val="0"/>
      <w:bCs w:val="0"/>
    </w:rPr>
  </w:style>
  <w:style w:type="paragraph" w:customStyle="1" w:styleId="Level2">
    <w:name w:val="Level_2"/>
    <w:basedOn w:val="Level3"/>
    <w:rsid w:val="00A836E2"/>
    <w:pPr>
      <w:ind w:left="432"/>
    </w:pPr>
  </w:style>
  <w:style w:type="paragraph" w:customStyle="1" w:styleId="Level4">
    <w:name w:val="Level_4"/>
    <w:basedOn w:val="Normal"/>
    <w:rsid w:val="00A836E2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836E2"/>
    <w:rPr>
      <w:bCs w:val="0"/>
      <w:noProof/>
    </w:rPr>
  </w:style>
  <w:style w:type="paragraph" w:customStyle="1" w:styleId="level6">
    <w:name w:val="level_6"/>
    <w:basedOn w:val="Normal"/>
    <w:rsid w:val="00A836E2"/>
    <w:pPr>
      <w:ind w:left="1800"/>
    </w:pPr>
    <w:rPr>
      <w:bCs w:val="0"/>
      <w:noProof/>
    </w:rPr>
  </w:style>
  <w:style w:type="paragraph" w:styleId="List">
    <w:name w:val="List"/>
    <w:basedOn w:val="Normal"/>
    <w:rsid w:val="00A836E2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836E2"/>
    <w:pPr>
      <w:ind w:hanging="360"/>
    </w:pPr>
    <w:rPr>
      <w:bCs w:val="0"/>
      <w:noProof/>
    </w:rPr>
  </w:style>
  <w:style w:type="paragraph" w:styleId="List3">
    <w:name w:val="List 3"/>
    <w:basedOn w:val="Normal"/>
    <w:rsid w:val="00A836E2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836E2"/>
    <w:pPr>
      <w:ind w:hanging="360"/>
    </w:pPr>
    <w:rPr>
      <w:bCs w:val="0"/>
      <w:noProof/>
    </w:rPr>
  </w:style>
  <w:style w:type="paragraph" w:styleId="List5">
    <w:name w:val="List 5"/>
    <w:basedOn w:val="Normal"/>
    <w:rsid w:val="00A836E2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836E2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836E2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836E2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836E2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836E2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836E2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836E2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836E2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836E2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836E2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836E2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836E2"/>
    <w:pPr>
      <w:spacing w:after="120"/>
    </w:pPr>
    <w:rPr>
      <w:bCs w:val="0"/>
      <w:noProof/>
    </w:rPr>
  </w:style>
  <w:style w:type="paragraph" w:styleId="ListContinue5">
    <w:name w:val="List Continue 5"/>
    <w:basedOn w:val="Normal"/>
    <w:rsid w:val="00A836E2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836E2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836E2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836E2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836E2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836E2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836E2"/>
    <w:pPr>
      <w:numPr>
        <w:numId w:val="21"/>
      </w:numPr>
      <w:spacing w:before="60"/>
    </w:pPr>
    <w:rPr>
      <w:noProof/>
      <w:lang w:val="fr-CA"/>
    </w:rPr>
  </w:style>
  <w:style w:type="paragraph" w:customStyle="1" w:styleId="Listing">
    <w:name w:val="Listing"/>
    <w:basedOn w:val="Normal"/>
    <w:rsid w:val="00A836E2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836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</w:rPr>
  </w:style>
  <w:style w:type="paragraph" w:styleId="MessageHeader">
    <w:name w:val="Message Header"/>
    <w:basedOn w:val="Normal"/>
    <w:rsid w:val="00A836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bCs w:val="0"/>
      <w:noProof/>
    </w:rPr>
  </w:style>
  <w:style w:type="paragraph" w:customStyle="1" w:styleId="ModuleCallers">
    <w:name w:val="Module Callers"/>
    <w:basedOn w:val="DiffListing"/>
    <w:rsid w:val="00A836E2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836E2"/>
    <w:pPr>
      <w:spacing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836E2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836E2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836E2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836E2"/>
  </w:style>
  <w:style w:type="paragraph" w:customStyle="1" w:styleId="NormalExplanation">
    <w:name w:val="Normal Explanation"/>
    <w:basedOn w:val="NormalIndent0"/>
    <w:rsid w:val="00A836E2"/>
    <w:pPr>
      <w:spacing w:before="60"/>
      <w:ind w:left="1094"/>
    </w:pPr>
  </w:style>
  <w:style w:type="paragraph" w:customStyle="1" w:styleId="NormalFirstIndex">
    <w:name w:val="Normal First Index"/>
    <w:basedOn w:val="Normal"/>
    <w:rsid w:val="00A836E2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836E2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836E2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836E2"/>
    <w:rPr>
      <w:sz w:val="16"/>
    </w:rPr>
  </w:style>
  <w:style w:type="paragraph" w:customStyle="1" w:styleId="NormalTableHeader">
    <w:name w:val="Normal Table Header"/>
    <w:basedOn w:val="NormalIndent"/>
    <w:rsid w:val="00A836E2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836E2"/>
    <w:rPr>
      <w:i/>
      <w:iCs/>
    </w:rPr>
  </w:style>
  <w:style w:type="paragraph" w:customStyle="1" w:styleId="NormalBold">
    <w:name w:val="NormalBold"/>
    <w:basedOn w:val="Normal"/>
    <w:rsid w:val="00A836E2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836E2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836E2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836E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836E2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836E2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836E2"/>
  </w:style>
  <w:style w:type="paragraph" w:customStyle="1" w:styleId="NormalPicture">
    <w:name w:val="NormalPicture"/>
    <w:basedOn w:val="Normal"/>
    <w:rsid w:val="00A836E2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836E2"/>
  </w:style>
  <w:style w:type="paragraph" w:customStyle="1" w:styleId="normaltable">
    <w:name w:val="normaltable"/>
    <w:basedOn w:val="Normal"/>
    <w:rsid w:val="00A836E2"/>
    <w:pPr>
      <w:spacing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836E2"/>
    <w:pPr>
      <w:widowControl w:val="0"/>
      <w:jc w:val="both"/>
    </w:pPr>
  </w:style>
  <w:style w:type="paragraph" w:styleId="NoteHeading">
    <w:name w:val="Note Heading"/>
    <w:basedOn w:val="Normal"/>
    <w:next w:val="Normal"/>
    <w:rsid w:val="00A836E2"/>
  </w:style>
  <w:style w:type="paragraph" w:customStyle="1" w:styleId="ObjectMember">
    <w:name w:val="Object Member"/>
    <w:basedOn w:val="Normal"/>
    <w:rsid w:val="00A836E2"/>
    <w:rPr>
      <w:b/>
    </w:rPr>
  </w:style>
  <w:style w:type="character" w:customStyle="1" w:styleId="ObjectMemberChar">
    <w:name w:val="Object Member Char"/>
    <w:rsid w:val="00A836E2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rsid w:val="00A836E2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836E2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836E2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836E2"/>
  </w:style>
  <w:style w:type="paragraph" w:styleId="PlainText">
    <w:name w:val="Plain Text"/>
    <w:basedOn w:val="Normal"/>
    <w:rsid w:val="00A836E2"/>
    <w:rPr>
      <w:rFonts w:ascii="Courier New" w:hAnsi="Courier New" w:cs="Courier New"/>
    </w:rPr>
  </w:style>
  <w:style w:type="paragraph" w:customStyle="1" w:styleId="Point">
    <w:name w:val="Point"/>
    <w:basedOn w:val="Header"/>
    <w:rsid w:val="00A836E2"/>
    <w:pPr>
      <w:tabs>
        <w:tab w:val="num" w:pos="795"/>
      </w:tabs>
      <w:spacing w:before="0" w:line="240" w:lineRule="auto"/>
      <w:ind w:left="795" w:hanging="360"/>
      <w:jc w:val="both"/>
    </w:pPr>
    <w:rPr>
      <w:bCs/>
      <w:lang w:eastAsia="ja-JP"/>
    </w:rPr>
  </w:style>
  <w:style w:type="paragraph" w:customStyle="1" w:styleId="Refer">
    <w:name w:val="Refer"/>
    <w:basedOn w:val="Normal"/>
    <w:rsid w:val="00A836E2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836E2"/>
  </w:style>
  <w:style w:type="paragraph" w:customStyle="1" w:styleId="screentable">
    <w:name w:val="screen table"/>
    <w:rsid w:val="00A836E2"/>
    <w:pPr>
      <w:widowControl w:val="0"/>
    </w:pPr>
  </w:style>
  <w:style w:type="paragraph" w:customStyle="1" w:styleId="Secondindex">
    <w:name w:val="Second index"/>
    <w:basedOn w:val="Normal"/>
    <w:rsid w:val="00A836E2"/>
    <w:pPr>
      <w:numPr>
        <w:numId w:val="23"/>
      </w:numPr>
    </w:pPr>
  </w:style>
  <w:style w:type="paragraph" w:customStyle="1" w:styleId="Shadedterminal">
    <w:name w:val="Shaded terminal"/>
    <w:basedOn w:val="Normal"/>
    <w:rsid w:val="00A836E2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rsid w:val="00A836E2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836E2"/>
    <w:pPr>
      <w:ind w:left="4320"/>
    </w:pPr>
  </w:style>
  <w:style w:type="paragraph" w:customStyle="1" w:styleId="Standaard">
    <w:name w:val="Standaard"/>
    <w:rsid w:val="00A836E2"/>
    <w:rPr>
      <w:rFonts w:ascii="CG Times" w:hAnsi="CG Times"/>
      <w:sz w:val="24"/>
      <w:szCs w:val="24"/>
      <w:lang w:val="en-GB"/>
    </w:rPr>
  </w:style>
  <w:style w:type="paragraph" w:customStyle="1" w:styleId="Starbullet">
    <w:name w:val="Starbullet"/>
    <w:basedOn w:val="Normal"/>
    <w:rsid w:val="00A836E2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qFormat/>
    <w:rsid w:val="00A836E2"/>
    <w:rPr>
      <w:b/>
      <w:bCs/>
    </w:rPr>
  </w:style>
  <w:style w:type="paragraph" w:customStyle="1" w:styleId="StyleListSubContent">
    <w:name w:val="Style List Sub Content"/>
    <w:basedOn w:val="Normal"/>
    <w:rsid w:val="00A836E2"/>
    <w:pPr>
      <w:numPr>
        <w:numId w:val="24"/>
      </w:numPr>
    </w:pPr>
  </w:style>
  <w:style w:type="paragraph" w:customStyle="1" w:styleId="Sub-heading1">
    <w:name w:val="Sub-heading 1"/>
    <w:basedOn w:val="CHAPTER"/>
    <w:rsid w:val="00A836E2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836E2"/>
    <w:pPr>
      <w:spacing w:after="60"/>
      <w:jc w:val="center"/>
      <w:outlineLvl w:val="1"/>
    </w:pPr>
    <w:rPr>
      <w:sz w:val="24"/>
      <w:szCs w:val="24"/>
    </w:rPr>
  </w:style>
  <w:style w:type="paragraph" w:customStyle="1" w:styleId="TableCaption">
    <w:name w:val="Table Caption"/>
    <w:basedOn w:val="NormalIndent"/>
    <w:rsid w:val="00A836E2"/>
    <w:pPr>
      <w:keepNext/>
      <w:keepLines/>
      <w:spacing w:before="60"/>
      <w:ind w:left="835"/>
      <w:jc w:val="center"/>
    </w:pPr>
    <w:rPr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836E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836E2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836E2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836E2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836E2"/>
    <w:rPr>
      <w:rFonts w:ascii="CG Times" w:hAnsi="CG Times"/>
      <w:sz w:val="24"/>
      <w:lang w:val="en-GB"/>
    </w:rPr>
  </w:style>
  <w:style w:type="paragraph" w:customStyle="1" w:styleId="textnotindented">
    <w:name w:val="text not indented"/>
    <w:basedOn w:val="Normal"/>
    <w:rsid w:val="00A836E2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836E2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836E2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836E2"/>
    <w:rPr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56F14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836E2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836E2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836E2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836E2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836E2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836E2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836E2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836E2"/>
    <w:pPr>
      <w:ind w:left="1600"/>
    </w:pPr>
    <w:rPr>
      <w:sz w:val="18"/>
      <w:szCs w:val="18"/>
    </w:rPr>
  </w:style>
  <w:style w:type="paragraph" w:customStyle="1" w:styleId="NormalTB">
    <w:name w:val="NormalTB"/>
    <w:rsid w:val="00A836E2"/>
    <w:pPr>
      <w:jc w:val="center"/>
    </w:pPr>
    <w:rPr>
      <w:rFonts w:ascii=".VnTime" w:hAnsi=".VnTime"/>
      <w:lang w:val="en-GB"/>
    </w:rPr>
  </w:style>
  <w:style w:type="paragraph" w:customStyle="1" w:styleId="comment">
    <w:name w:val="comment"/>
    <w:basedOn w:val="Normal"/>
    <w:rsid w:val="00A836E2"/>
    <w:rPr>
      <w:i/>
      <w:color w:val="808080"/>
      <w:lang w:eastAsia="ja-JP"/>
    </w:rPr>
  </w:style>
  <w:style w:type="paragraph" w:styleId="ListParagraph">
    <w:name w:val="List Paragraph"/>
    <w:basedOn w:val="Normal"/>
    <w:uiPriority w:val="34"/>
    <w:qFormat/>
    <w:rsid w:val="00A753A6"/>
    <w:pPr>
      <w:ind w:left="720"/>
      <w:contextualSpacing/>
    </w:pPr>
  </w:style>
  <w:style w:type="character" w:customStyle="1" w:styleId="sac">
    <w:name w:val="sac"/>
    <w:basedOn w:val="DefaultParagraphFont"/>
    <w:rsid w:val="0017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TCNPM\Class%20diagram\Template_Class%20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C3E57D8781421FBF4FD47500518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769CE-68AE-489B-B45D-9AF15E5453E1}"/>
      </w:docPartPr>
      <w:docPartBody>
        <w:p w:rsidR="005F74F2" w:rsidRDefault="00DA33BA">
          <w:pPr>
            <w:pStyle w:val="F6C3E57D8781421FBF4FD47500518BAD"/>
          </w:pPr>
          <w:r>
            <w:t>[Type text]</w:t>
          </w:r>
        </w:p>
      </w:docPartBody>
    </w:docPart>
    <w:docPart>
      <w:docPartPr>
        <w:name w:val="35CD6983DCBF4E21A68816E521117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A3C4E-3100-4C0E-A0EA-7C548AFA6D9C}"/>
      </w:docPartPr>
      <w:docPartBody>
        <w:p w:rsidR="005F74F2" w:rsidRDefault="00DA33BA">
          <w:pPr>
            <w:pStyle w:val="35CD6983DCBF4E21A68816E52111759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BA"/>
    <w:rsid w:val="005F74F2"/>
    <w:rsid w:val="00DA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C3E57D8781421FBF4FD47500518BAD">
    <w:name w:val="F6C3E57D8781421FBF4FD47500518BAD"/>
  </w:style>
  <w:style w:type="paragraph" w:customStyle="1" w:styleId="35CD6983DCBF4E21A68816E52111759D">
    <w:name w:val="35CD6983DCBF4E21A68816E52111759D"/>
  </w:style>
  <w:style w:type="paragraph" w:customStyle="1" w:styleId="307AE8E366B3488187C8B76C9DDFF52B">
    <w:name w:val="307AE8E366B3488187C8B76C9DDFF5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13F98-5E3D-4551-8BDC-6EB95329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Template_Class Design</Template>
  <TotalTime>83</TotalTime>
  <Pages>35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Template_Class Design</vt:lpstr>
    </vt:vector>
  </TitlesOfParts>
  <Company>FPT Corporation</Company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Template_Class Design</dc:title>
  <dc:subject>v1/3</dc:subject>
  <dc:creator>Tuyet Nga</dc:creator>
  <cp:keywords/>
  <dc:description>1.3 Standards and Conventions=&gt; Add new</dc:description>
  <cp:lastModifiedBy>Nga Nguyen</cp:lastModifiedBy>
  <cp:revision>8</cp:revision>
  <cp:lastPrinted>1899-12-31T17:00:00Z</cp:lastPrinted>
  <dcterms:created xsi:type="dcterms:W3CDTF">2018-03-29T19:49:00Z</dcterms:created>
  <dcterms:modified xsi:type="dcterms:W3CDTF">2018-03-31T15:49:00Z</dcterms:modified>
  <cp:category>Template</cp:category>
  <cp:contentStatus>10/Oct/2013</cp:contentStatus>
</cp:coreProperties>
</file>